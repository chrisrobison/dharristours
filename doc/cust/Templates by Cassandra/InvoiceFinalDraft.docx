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60" w:rsidRDefault="00B25D60"/>
    <w:tbl>
      <w:tblPr>
        <w:tblW w:w="9505" w:type="dxa"/>
        <w:jc w:val="center"/>
        <w:tblInd w:w="256" w:type="dxa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255"/>
        <w:gridCol w:w="2511"/>
        <w:gridCol w:w="1313"/>
        <w:gridCol w:w="1198"/>
        <w:gridCol w:w="2228"/>
      </w:tblGrid>
      <w:tr w:rsidR="00F759F3" w:rsidRPr="001E3C2E" w:rsidTr="00854626">
        <w:trPr>
          <w:trHeight w:val="2789"/>
          <w:jc w:val="center"/>
        </w:trPr>
        <w:tc>
          <w:tcPr>
            <w:tcW w:w="6079" w:type="dxa"/>
            <w:gridSpan w:val="3"/>
            <w:tcBorders>
              <w:top w:val="single" w:sz="4" w:space="0" w:color="3B5E91"/>
              <w:bottom w:val="nil"/>
            </w:tcBorders>
            <w:shd w:val="clear" w:color="auto" w:fill="auto"/>
            <w:tcMar>
              <w:top w:w="0" w:type="dxa"/>
            </w:tcMar>
          </w:tcPr>
          <w:p w:rsidR="00B25D60" w:rsidRDefault="00854626" w:rsidP="00B25D60">
            <w:pPr>
              <w:pStyle w:val="Heading1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722FF396" wp14:editId="34A0AE5D">
                      <wp:simplePos x="0" y="0"/>
                      <wp:positionH relativeFrom="column">
                        <wp:posOffset>-371475</wp:posOffset>
                      </wp:positionH>
                      <wp:positionV relativeFrom="paragraph">
                        <wp:posOffset>-94615</wp:posOffset>
                      </wp:positionV>
                      <wp:extent cx="6678930" cy="1971675"/>
                      <wp:effectExtent l="0" t="0" r="7620" b="9525"/>
                      <wp:wrapNone/>
                      <wp:docPr id="6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78930" cy="197167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6D4E8"/>
                                  </a:gs>
                                  <a:gs pos="100000">
                                    <a:srgbClr val="C6D4E8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-29.25pt;margin-top:-7.45pt;width:525.9pt;height:155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" fillcolor="#c6d4e8" stroked="f">
                      <v:fill rotate="t" focus="100%" type="gradient"/>
                    </v:rect>
                  </w:pict>
                </mc:Fallback>
              </mc:AlternateContent>
            </w:r>
            <w:r w:rsidR="00B25D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34DFCC8" wp14:editId="31E733B6">
                      <wp:simplePos x="0" y="0"/>
                      <wp:positionH relativeFrom="page">
                        <wp:posOffset>3977005</wp:posOffset>
                      </wp:positionH>
                      <wp:positionV relativeFrom="page">
                        <wp:posOffset>-102236</wp:posOffset>
                      </wp:positionV>
                      <wp:extent cx="2409825" cy="1476375"/>
                      <wp:effectExtent l="0" t="0" r="0" b="9525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147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24BD" w:rsidRPr="00FA0170" w:rsidRDefault="007624BD" w:rsidP="00854626">
                                  <w:pPr>
                                    <w:pStyle w:val="Name"/>
                                    <w:jc w:val="right"/>
                                    <w:rPr>
                                      <w:rFonts w:ascii="Baskerville Old Face" w:hAnsi="Baskerville Old Face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A0170">
                                    <w:rPr>
                                      <w:rFonts w:ascii="Baskerville Old Face" w:hAnsi="Baskerville Old Face"/>
                                      <w:sz w:val="20"/>
                                      <w:szCs w:val="20"/>
                                    </w:rPr>
                                    <w:t>D’Harris</w:t>
                                  </w:r>
                                  <w:proofErr w:type="spellEnd"/>
                                  <w:r w:rsidRPr="00FA0170">
                                    <w:rPr>
                                      <w:rFonts w:ascii="Baskerville Old Face" w:hAnsi="Baskerville Old Face"/>
                                      <w:sz w:val="20"/>
                                      <w:szCs w:val="20"/>
                                    </w:rPr>
                                    <w:t xml:space="preserve"> Tours</w:t>
                                  </w:r>
                                </w:p>
                                <w:p w:rsidR="007624BD" w:rsidRDefault="007624BD" w:rsidP="00854626">
                                  <w:pPr>
                                    <w:jc w:val="right"/>
                                    <w:rPr>
                                      <w:b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  <w:szCs w:val="13"/>
                                    </w:rPr>
                                    <w:t>.</w:t>
                                  </w:r>
                                </w:p>
                                <w:p w:rsidR="00B25D6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P.O. Box 5961</w:t>
                                  </w:r>
                                </w:p>
                                <w:p w:rsidR="007624BD" w:rsidRPr="00FA017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Vallejo, CA, 94591</w:t>
                                  </w:r>
                                </w:p>
                                <w:p w:rsidR="00B25D6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Phone</w:t>
                                  </w:r>
                                  <w:r w:rsidR="00B25D60" w:rsidRPr="00FA0170">
                                    <w:rPr>
                                      <w:sz w:val="14"/>
                                      <w:szCs w:val="14"/>
                                    </w:rPr>
                                    <w:t>: 1</w:t>
                                  </w: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(415)-902-8542</w:t>
                                  </w:r>
                                </w:p>
                                <w:p w:rsidR="007624BD" w:rsidRPr="00FA017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Fax: 1(800)-853-4006</w:t>
                                  </w:r>
                                </w:p>
                                <w:p w:rsidR="00B25D60" w:rsidRDefault="00B25D60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Website:</w:t>
                                  </w:r>
                                </w:p>
                                <w:p w:rsidR="007624BD" w:rsidRPr="00FA0170" w:rsidRDefault="00877B9C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hyperlink r:id="rId8" w:history="1">
                                    <w:r w:rsidR="007624BD" w:rsidRPr="00FA0170">
                                      <w:rPr>
                                        <w:rStyle w:val="Hyperlink"/>
                                        <w:sz w:val="14"/>
                                        <w:szCs w:val="14"/>
                                      </w:rPr>
                                      <w:t>http://dharristours.simpsf.com</w:t>
                                    </w:r>
                                  </w:hyperlink>
                                </w:p>
                                <w:p w:rsidR="00B25D6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E-mail:</w:t>
                                  </w:r>
                                </w:p>
                                <w:p w:rsidR="007624BD" w:rsidRPr="00FA0170" w:rsidRDefault="00877B9C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hyperlink r:id="rId9" w:history="1">
                                    <w:r w:rsidR="007624BD" w:rsidRPr="00FA0170">
                                      <w:rPr>
                                        <w:rStyle w:val="Hyperlink"/>
                                        <w:sz w:val="14"/>
                                        <w:szCs w:val="14"/>
                                      </w:rPr>
                                      <w:t>dharristours@gmail.com</w:t>
                                    </w:r>
                                  </w:hyperlink>
                                </w:p>
                                <w:p w:rsidR="007624BD" w:rsidRDefault="007624BD" w:rsidP="007624B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13.15pt;margin-top:-8.05pt;width:189.75pt;height:116.2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7gtQIAALo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" filled="f" stroked="f">
                      <v:textbox>
                        <w:txbxContent>
                          <w:p w:rsidR="007624BD" w:rsidRPr="00FA0170" w:rsidRDefault="007624BD" w:rsidP="00854626">
                            <w:pPr>
                              <w:pStyle w:val="Name"/>
                              <w:jc w:val="right"/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0170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  <w:t>D’Harris</w:t>
                            </w:r>
                            <w:proofErr w:type="spellEnd"/>
                            <w:r w:rsidRPr="00FA0170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  <w:t xml:space="preserve"> Tours</w:t>
                            </w:r>
                          </w:p>
                          <w:p w:rsidR="007624BD" w:rsidRDefault="007624BD" w:rsidP="00854626">
                            <w:pPr>
                              <w:jc w:val="right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:rsidR="00B25D6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FA0170">
                              <w:rPr>
                                <w:sz w:val="14"/>
                                <w:szCs w:val="14"/>
                              </w:rPr>
                              <w:t>P.O. Box 5961</w:t>
                            </w:r>
                          </w:p>
                          <w:p w:rsidR="007624BD" w:rsidRPr="00FA017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FA0170">
                              <w:rPr>
                                <w:sz w:val="14"/>
                                <w:szCs w:val="14"/>
                              </w:rPr>
                              <w:t>Vallejo, CA, 94591</w:t>
                            </w:r>
                          </w:p>
                          <w:p w:rsidR="00B25D6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FA0170">
                              <w:rPr>
                                <w:sz w:val="14"/>
                                <w:szCs w:val="14"/>
                              </w:rPr>
                              <w:t>Phone</w:t>
                            </w:r>
                            <w:r w:rsidR="00B25D60" w:rsidRPr="00FA0170">
                              <w:rPr>
                                <w:sz w:val="14"/>
                                <w:szCs w:val="14"/>
                              </w:rPr>
                              <w:t>: 1</w:t>
                            </w:r>
                            <w:r w:rsidRPr="00FA0170">
                              <w:rPr>
                                <w:sz w:val="14"/>
                                <w:szCs w:val="14"/>
                              </w:rPr>
                              <w:t>(415)-902-8542</w:t>
                            </w:r>
                          </w:p>
                          <w:p w:rsidR="007624BD" w:rsidRPr="00FA017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FA0170">
                              <w:rPr>
                                <w:sz w:val="14"/>
                                <w:szCs w:val="14"/>
                              </w:rPr>
                              <w:t>Fax: 1(800)-853-4006</w:t>
                            </w:r>
                          </w:p>
                          <w:p w:rsidR="00B25D60" w:rsidRDefault="00B25D60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Website:</w:t>
                            </w:r>
                          </w:p>
                          <w:p w:rsidR="007624BD" w:rsidRPr="00FA017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hyperlink r:id="rId10" w:history="1">
                              <w:r w:rsidRPr="00FA0170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http://dharristours.simpsf.com</w:t>
                              </w:r>
                            </w:hyperlink>
                          </w:p>
                          <w:p w:rsidR="00B25D6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FA0170">
                              <w:rPr>
                                <w:sz w:val="14"/>
                                <w:szCs w:val="14"/>
                              </w:rPr>
                              <w:t>E-mail:</w:t>
                            </w:r>
                          </w:p>
                          <w:p w:rsidR="007624BD" w:rsidRPr="00FA017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hyperlink r:id="rId11" w:history="1">
                              <w:r w:rsidRPr="00FA0170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dharristours@gmail.com</w:t>
                              </w:r>
                            </w:hyperlink>
                          </w:p>
                          <w:p w:rsidR="007624BD" w:rsidRDefault="007624BD" w:rsidP="007624BD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252464">
              <w:t>INVOICE</w:t>
            </w:r>
            <w:r w:rsidR="00B25D60">
              <w:t xml:space="preserve"> # </w:t>
            </w:r>
          </w:p>
          <w:p w:rsidR="00755CF5" w:rsidRDefault="00755CF5" w:rsidP="00755CF5">
            <w:pPr>
              <w:pStyle w:val="DateandNumber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INVOICE </w:t>
            </w:r>
            <w:r w:rsidRPr="00FA0170">
              <w:rPr>
                <w:sz w:val="14"/>
                <w:szCs w:val="14"/>
              </w:rPr>
              <w:t># [0000]</w:t>
            </w:r>
          </w:p>
          <w:p w:rsidR="00755CF5" w:rsidRPr="00FA0170" w:rsidRDefault="00755CF5" w:rsidP="00755CF5">
            <w:pPr>
              <w:pStyle w:val="DateandNumber"/>
              <w:jc w:val="left"/>
              <w:rPr>
                <w:sz w:val="14"/>
                <w:szCs w:val="14"/>
              </w:rPr>
            </w:pPr>
            <w:r w:rsidRPr="00FA0170">
              <w:rPr>
                <w:sz w:val="14"/>
                <w:szCs w:val="14"/>
              </w:rPr>
              <w:t>TPC #:[000000-l</w:t>
            </w:r>
          </w:p>
          <w:p w:rsidR="00B25D60" w:rsidRPr="00EB2E2A" w:rsidRDefault="00755CF5" w:rsidP="00EB2E2A">
            <w:pPr>
              <w:pStyle w:val="DateandNumber"/>
              <w:jc w:val="left"/>
              <w:rPr>
                <w:sz w:val="14"/>
                <w:szCs w:val="14"/>
              </w:rPr>
            </w:pPr>
            <w:r w:rsidRPr="00FA0170">
              <w:rPr>
                <w:sz w:val="14"/>
                <w:szCs w:val="14"/>
              </w:rPr>
              <w:t>CA [000000]]</w:t>
            </w:r>
            <w:bookmarkStart w:id="0" w:name="_GoBack"/>
            <w:bookmarkEnd w:id="0"/>
          </w:p>
          <w:p w:rsidR="007624BD" w:rsidRDefault="007624BD" w:rsidP="00854626">
            <w:r>
              <w:t>[Contact Name]</w:t>
            </w:r>
          </w:p>
          <w:p w:rsidR="007624BD" w:rsidRDefault="007624BD" w:rsidP="00854626">
            <w:r>
              <w:t>[Company Name]</w:t>
            </w:r>
          </w:p>
          <w:p w:rsidR="007624BD" w:rsidRDefault="007624BD" w:rsidP="00854626">
            <w:r>
              <w:t>[Street Address]</w:t>
            </w:r>
          </w:p>
          <w:p w:rsidR="007624BD" w:rsidRDefault="007624BD" w:rsidP="00854626">
            <w:r>
              <w:t>[City, ST  ZIP Code]</w:t>
            </w:r>
          </w:p>
          <w:p w:rsidR="007624BD" w:rsidRDefault="007624BD" w:rsidP="00854626">
            <w:r>
              <w:t>[Phone]</w:t>
            </w:r>
          </w:p>
          <w:p w:rsidR="009C5836" w:rsidRDefault="007624BD" w:rsidP="00854626">
            <w:r>
              <w:t>CUSTOMER ID #: [ABC12345]</w:t>
            </w:r>
          </w:p>
          <w:p w:rsidR="00854626" w:rsidRDefault="00854626" w:rsidP="00B25D60"/>
          <w:p w:rsidR="004B60ED" w:rsidRDefault="00854626" w:rsidP="00EB2E2A">
            <w:pPr>
              <w:pStyle w:val="Slogan"/>
              <w:jc w:val="both"/>
              <w:rPr>
                <w:rFonts w:ascii="Arial Narrow" w:hAnsi="Arial Narrow" w:cstheme="minorHAnsi"/>
                <w:sz w:val="18"/>
              </w:rPr>
            </w:pPr>
            <w:r w:rsidRPr="00854626">
              <w:rPr>
                <w:rFonts w:ascii="Arial Narrow" w:hAnsi="Arial Narrow" w:cstheme="minorHAnsi"/>
                <w:sz w:val="18"/>
              </w:rPr>
              <w:t>Dear [Recipient Name],</w:t>
            </w:r>
          </w:p>
          <w:p w:rsidR="004B60ED" w:rsidRPr="00854626" w:rsidRDefault="004B60ED" w:rsidP="00EB2E2A">
            <w:pPr>
              <w:pStyle w:val="Slogan"/>
              <w:jc w:val="both"/>
              <w:rPr>
                <w:rFonts w:ascii="Arial Narrow" w:hAnsi="Arial Narrow" w:cstheme="minorHAnsi"/>
                <w:sz w:val="18"/>
              </w:rPr>
            </w:pPr>
          </w:p>
          <w:p w:rsidR="00854626" w:rsidRPr="00EB2E2A" w:rsidRDefault="00252464" w:rsidP="00EB2E2A">
            <w:pPr>
              <w:spacing w:line="240" w:lineRule="auto"/>
              <w:jc w:val="both"/>
              <w:rPr>
                <w:rFonts w:ascii="Arial Narrow" w:hAnsi="Arial Narrow" w:cstheme="minorHAnsi"/>
                <w:sz w:val="18"/>
              </w:rPr>
            </w:pPr>
            <w:r>
              <w:rPr>
                <w:rFonts w:ascii="Arial Narrow" w:hAnsi="Arial Narrow" w:cstheme="minorHAnsi"/>
                <w:sz w:val="18"/>
              </w:rPr>
              <w:t>Thank you for using our bus services! We appreciate your company and hope that you were satisfied with the services provided. Below is Invoice information and Invoice amount</w:t>
            </w:r>
            <w:r w:rsidR="00854626" w:rsidRPr="00854626">
              <w:rPr>
                <w:rFonts w:ascii="Arial Narrow" w:hAnsi="Arial Narrow" w:cstheme="minorHAnsi"/>
                <w:sz w:val="18"/>
              </w:rPr>
              <w:t>:</w:t>
            </w:r>
          </w:p>
        </w:tc>
        <w:tc>
          <w:tcPr>
            <w:tcW w:w="3426" w:type="dxa"/>
            <w:gridSpan w:val="2"/>
            <w:tcBorders>
              <w:top w:val="single" w:sz="4" w:space="0" w:color="3B5E91"/>
            </w:tcBorders>
            <w:shd w:val="clear" w:color="auto" w:fill="auto"/>
          </w:tcPr>
          <w:p w:rsidR="009C5836" w:rsidRDefault="009C5836" w:rsidP="007624BD">
            <w:pPr>
              <w:pStyle w:val="Heading1"/>
            </w:pPr>
          </w:p>
        </w:tc>
      </w:tr>
      <w:tr w:rsidR="00C1473F" w:rsidRPr="00934A0D" w:rsidTr="0085462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cantSplit/>
          <w:trHeight w:val="446"/>
          <w:jc w:val="center"/>
        </w:trPr>
        <w:tc>
          <w:tcPr>
            <w:tcW w:w="2255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C1473F" w:rsidP="008A3C48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salesperson</w:t>
            </w:r>
          </w:p>
        </w:tc>
        <w:tc>
          <w:tcPr>
            <w:tcW w:w="2511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8D778A" w:rsidP="00252464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Buisness </w:t>
            </w:r>
            <w:r w:rsidR="00252464">
              <w:rPr>
                <w:rFonts w:ascii="Times New Roman" w:hAnsi="Times New Roman"/>
                <w:sz w:val="14"/>
                <w:szCs w:val="14"/>
              </w:rPr>
              <w:t>contact</w:t>
            </w:r>
          </w:p>
        </w:tc>
        <w:tc>
          <w:tcPr>
            <w:tcW w:w="2511" w:type="dxa"/>
            <w:gridSpan w:val="2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252464" w:rsidP="008A3C48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service requested</w:t>
            </w:r>
          </w:p>
        </w:tc>
        <w:tc>
          <w:tcPr>
            <w:tcW w:w="2228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F95B52" w:rsidP="008A3C48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Payment  </w:t>
            </w:r>
            <w:r w:rsidR="00252464">
              <w:rPr>
                <w:rFonts w:ascii="Times New Roman" w:hAnsi="Times New Roman"/>
                <w:sz w:val="14"/>
                <w:szCs w:val="14"/>
              </w:rPr>
              <w:t>type</w:t>
            </w:r>
          </w:p>
        </w:tc>
      </w:tr>
      <w:tr w:rsidR="00C1473F" w:rsidRPr="00934A0D" w:rsidTr="0085462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cantSplit/>
          <w:trHeight w:val="255"/>
          <w:jc w:val="center"/>
        </w:trPr>
        <w:tc>
          <w:tcPr>
            <w:tcW w:w="2255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C1473F" w:rsidRPr="00934A0D" w:rsidRDefault="00C1473F" w:rsidP="00761383">
            <w:pPr>
              <w:pStyle w:val="Centered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511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C1473F" w:rsidRPr="00934A0D" w:rsidRDefault="00C1473F" w:rsidP="00761383">
            <w:pPr>
              <w:pStyle w:val="Centered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511" w:type="dxa"/>
            <w:gridSpan w:val="2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C1473F" w:rsidRPr="00934A0D" w:rsidRDefault="00C1473F" w:rsidP="00761383">
            <w:pPr>
              <w:pStyle w:val="Centered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Due on receipt</w:t>
            </w:r>
          </w:p>
        </w:tc>
        <w:tc>
          <w:tcPr>
            <w:tcW w:w="2228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C1473F" w:rsidRPr="00934A0D" w:rsidRDefault="00C1473F" w:rsidP="00761383">
            <w:pPr>
              <w:pStyle w:val="Centered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:rsidR="009C5836" w:rsidRPr="00934A0D" w:rsidRDefault="009C5836" w:rsidP="00897D19">
      <w:pPr>
        <w:rPr>
          <w:rFonts w:ascii="Times New Roman" w:hAnsi="Times New Roman"/>
          <w:sz w:val="14"/>
          <w:szCs w:val="14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236"/>
        <w:gridCol w:w="4311"/>
        <w:gridCol w:w="1749"/>
        <w:gridCol w:w="1749"/>
        <w:gridCol w:w="35"/>
      </w:tblGrid>
      <w:tr w:rsidR="00934A0D" w:rsidRPr="00934A0D" w:rsidTr="00854626">
        <w:trPr>
          <w:gridAfter w:val="1"/>
          <w:wAfter w:w="35" w:type="dxa"/>
          <w:cantSplit/>
          <w:trHeight w:val="135"/>
          <w:jc w:val="center"/>
        </w:trPr>
        <w:tc>
          <w:tcPr>
            <w:tcW w:w="2236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F95B52" w:rsidP="00723603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Job </w:t>
            </w:r>
          </w:p>
        </w:tc>
        <w:tc>
          <w:tcPr>
            <w:tcW w:w="4311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C1473F" w:rsidP="00177BA7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description</w:t>
            </w:r>
          </w:p>
        </w:tc>
        <w:tc>
          <w:tcPr>
            <w:tcW w:w="1749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BF054A" w:rsidP="00723603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Hourly Price rate</w:t>
            </w:r>
          </w:p>
        </w:tc>
        <w:tc>
          <w:tcPr>
            <w:tcW w:w="1749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C1473F" w:rsidP="00723603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line total</w:t>
            </w:r>
          </w:p>
        </w:tc>
      </w:tr>
      <w:tr w:rsidR="00960B39" w:rsidRPr="001E3C2E" w:rsidTr="00854626">
        <w:trPr>
          <w:gridAfter w:val="1"/>
          <w:wAfter w:w="35" w:type="dxa"/>
          <w:cantSplit/>
          <w:trHeight w:val="307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Business name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960B39" w:rsidRPr="00934A0D" w:rsidRDefault="00E17510" w:rsidP="00854626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Contact Name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960B39" w:rsidRPr="00934A0D" w:rsidRDefault="00E17510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(Customer Business Name)</w:t>
            </w:r>
          </w:p>
          <w:p w:rsidR="00E17510" w:rsidRPr="00934A0D" w:rsidRDefault="00E17510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(Contact Name)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4 hour minimum rate - $000</w:t>
            </w:r>
          </w:p>
          <w:p w:rsidR="00960B39" w:rsidRPr="00934A0D" w:rsidRDefault="00960B39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60B39" w:rsidRPr="00934A0D" w:rsidRDefault="00960B39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E17510" w:rsidRPr="001E3C2E" w:rsidTr="00854626">
        <w:trPr>
          <w:gridAfter w:val="1"/>
          <w:wAfter w:w="35" w:type="dxa"/>
          <w:cantSplit/>
          <w:trHeight w:val="199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8D778A" w:rsidP="00854626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Job Date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E17510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(Month 00, 2011)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Over time hourly fee - $000</w:t>
            </w:r>
          </w:p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E17510" w:rsidRPr="001E3C2E" w:rsidTr="00854626">
        <w:trPr>
          <w:gridAfter w:val="1"/>
          <w:wAfter w:w="35" w:type="dxa"/>
          <w:cantSplit/>
          <w:trHeight w:val="135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E17510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Job Description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B</w:t>
            </w:r>
            <w:r w:rsidR="00E17510" w:rsidRPr="00934A0D">
              <w:rPr>
                <w:rFonts w:ascii="Times New Roman" w:hAnsi="Times New Roman"/>
                <w:sz w:val="14"/>
                <w:szCs w:val="14"/>
              </w:rPr>
              <w:t>us Type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Driver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E17510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Number of </w:t>
            </w:r>
            <w:proofErr w:type="spellStart"/>
            <w:r w:rsidRPr="00934A0D">
              <w:rPr>
                <w:rFonts w:ascii="Times New Roman" w:hAnsi="Times New Roman"/>
                <w:sz w:val="14"/>
                <w:szCs w:val="14"/>
              </w:rPr>
              <w:t>Pax</w:t>
            </w:r>
            <w:proofErr w:type="spellEnd"/>
            <w:r w:rsidR="008D778A" w:rsidRPr="00934A0D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E17510" w:rsidP="00854626">
            <w:pPr>
              <w:spacing w:line="36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E17510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t>Job Description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)</w:t>
            </w:r>
          </w:p>
          <w:p w:rsidR="00E17510" w:rsidRPr="00934A0D" w:rsidRDefault="00E17510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t>Bus Type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)</w:t>
            </w:r>
          </w:p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(Drivers Name and maybe contact information)</w:t>
            </w:r>
          </w:p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(Number of Passengers)</w:t>
            </w:r>
          </w:p>
          <w:p w:rsidR="00E17510" w:rsidRPr="00934A0D" w:rsidRDefault="00E17510" w:rsidP="00854626">
            <w:pPr>
              <w:spacing w:line="36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Fuel Cost - $000</w:t>
            </w:r>
          </w:p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E17510" w:rsidRPr="001E3C2E" w:rsidTr="00854626">
        <w:trPr>
          <w:gridAfter w:val="1"/>
          <w:wAfter w:w="35" w:type="dxa"/>
          <w:cantSplit/>
          <w:trHeight w:val="135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Pick-up time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54626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Drop-off time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(Pick-up time)</w:t>
            </w:r>
          </w:p>
          <w:p w:rsidR="00E17510" w:rsidRPr="00934A0D" w:rsidRDefault="008D778A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(Drop-off time</w:t>
            </w:r>
            <w:r w:rsidR="00854626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Bridge Toll Fee - $000</w:t>
            </w:r>
          </w:p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E17510" w:rsidRPr="001E3C2E" w:rsidTr="00854626">
        <w:trPr>
          <w:gridAfter w:val="1"/>
          <w:wAfter w:w="35" w:type="dxa"/>
          <w:cantSplit/>
          <w:trHeight w:val="586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E17510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Pick-up 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t xml:space="preserve">Location 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Trip drop-off location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54626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Final Drop-off location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(Pick-up Location)</w:t>
            </w:r>
          </w:p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(Trip Drop-off Location)</w:t>
            </w:r>
          </w:p>
          <w:p w:rsidR="00E17510" w:rsidRPr="00934A0D" w:rsidRDefault="008D778A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(Final Drop-off Location)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Mileage Charge - $000</w:t>
            </w:r>
          </w:p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E17510" w:rsidRPr="001E3C2E" w:rsidTr="00854626">
        <w:trPr>
          <w:gridAfter w:val="1"/>
          <w:wAfter w:w="35" w:type="dxa"/>
          <w:cantSplit/>
          <w:trHeight w:val="514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D778A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Miscellaneous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Default="008D778A" w:rsidP="00854626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Total Hours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252464" w:rsidRPr="00934A0D" w:rsidRDefault="00252464" w:rsidP="00854626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Hours Over Time </w:t>
            </w:r>
            <w:r w:rsidRPr="00252464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(Contact Name)</w:t>
            </w:r>
          </w:p>
          <w:p w:rsidR="00E17510" w:rsidRDefault="00252464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(Hours Job took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t>)</w:t>
            </w:r>
          </w:p>
          <w:p w:rsidR="00252464" w:rsidRDefault="00252464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(Hours worked over time)</w:t>
            </w:r>
          </w:p>
          <w:p w:rsidR="00252464" w:rsidRPr="00934A0D" w:rsidRDefault="00252464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9520ED" w:rsidRPr="001E3C2E" w:rsidTr="00854626">
        <w:trPr>
          <w:gridAfter w:val="1"/>
          <w:wAfter w:w="35" w:type="dxa"/>
          <w:cantSplit/>
          <w:trHeight w:val="63"/>
          <w:jc w:val="center"/>
        </w:trPr>
        <w:tc>
          <w:tcPr>
            <w:tcW w:w="6547" w:type="dxa"/>
            <w:gridSpan w:val="2"/>
            <w:tcBorders>
              <w:top w:val="single" w:sz="4" w:space="0" w:color="3B5E9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8D778A" w:rsidRDefault="009520ED" w:rsidP="00177BA7">
            <w:pPr>
              <w:spacing w:line="276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9520ED" w:rsidRPr="00934A0D" w:rsidRDefault="009520ED" w:rsidP="00177BA7">
            <w:pPr>
              <w:pStyle w:val="Labels"/>
              <w:spacing w:line="276" w:lineRule="auto"/>
              <w:rPr>
                <w:rFonts w:ascii="Times New Roman" w:hAnsi="Times New Roman"/>
                <w:i/>
                <w:sz w:val="13"/>
                <w:szCs w:val="13"/>
              </w:rPr>
            </w:pPr>
            <w:r w:rsidRPr="00934A0D">
              <w:rPr>
                <w:rFonts w:ascii="Times New Roman" w:hAnsi="Times New Roman"/>
                <w:i/>
                <w:sz w:val="13"/>
                <w:szCs w:val="13"/>
              </w:rPr>
              <w:t>Subtotal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761383" w:rsidRDefault="009520ED" w:rsidP="00761383">
            <w:pPr>
              <w:pStyle w:val="Amount"/>
            </w:pPr>
          </w:p>
        </w:tc>
      </w:tr>
      <w:tr w:rsidR="00854626" w:rsidRPr="001E3C2E" w:rsidTr="00854626">
        <w:trPr>
          <w:gridAfter w:val="1"/>
          <w:wAfter w:w="35" w:type="dxa"/>
          <w:cantSplit/>
          <w:trHeight w:val="63"/>
          <w:jc w:val="center"/>
        </w:trPr>
        <w:tc>
          <w:tcPr>
            <w:tcW w:w="6547" w:type="dxa"/>
            <w:gridSpan w:val="2"/>
            <w:tcBorders>
              <w:top w:val="single" w:sz="4" w:space="0" w:color="3B5E9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4626" w:rsidRPr="008D778A" w:rsidRDefault="00854626" w:rsidP="00177BA7">
            <w:pPr>
              <w:spacing w:line="276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54626" w:rsidRPr="00934A0D" w:rsidRDefault="00854626" w:rsidP="00177BA7">
            <w:pPr>
              <w:pStyle w:val="Labels"/>
              <w:spacing w:line="276" w:lineRule="auto"/>
              <w:rPr>
                <w:rFonts w:ascii="Times New Roman" w:hAnsi="Times New Roman"/>
                <w:i/>
                <w:sz w:val="13"/>
                <w:szCs w:val="13"/>
              </w:rPr>
            </w:pPr>
            <w:r>
              <w:rPr>
                <w:rFonts w:ascii="Times New Roman" w:hAnsi="Times New Roman"/>
                <w:i/>
                <w:sz w:val="13"/>
                <w:szCs w:val="13"/>
              </w:rPr>
              <w:t>Sales Tax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54626" w:rsidRPr="00761383" w:rsidRDefault="00854626" w:rsidP="00761383">
            <w:pPr>
              <w:pStyle w:val="Amount"/>
            </w:pPr>
          </w:p>
        </w:tc>
      </w:tr>
      <w:tr w:rsidR="00854626" w:rsidRPr="001E3C2E" w:rsidTr="00854626">
        <w:trPr>
          <w:gridAfter w:val="1"/>
          <w:wAfter w:w="35" w:type="dxa"/>
          <w:cantSplit/>
          <w:trHeight w:val="36"/>
          <w:jc w:val="center"/>
        </w:trPr>
        <w:tc>
          <w:tcPr>
            <w:tcW w:w="6547" w:type="dxa"/>
            <w:gridSpan w:val="2"/>
            <w:tcBorders>
              <w:top w:val="single" w:sz="4" w:space="0" w:color="3B5E9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4626" w:rsidRPr="008D778A" w:rsidRDefault="00854626" w:rsidP="00177BA7">
            <w:pPr>
              <w:spacing w:line="276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54626" w:rsidRDefault="00252464" w:rsidP="00177BA7">
            <w:pPr>
              <w:pStyle w:val="Labels"/>
              <w:spacing w:line="276" w:lineRule="auto"/>
              <w:rPr>
                <w:rFonts w:ascii="Times New Roman" w:hAnsi="Times New Roman"/>
                <w:i/>
                <w:sz w:val="13"/>
                <w:szCs w:val="13"/>
              </w:rPr>
            </w:pPr>
            <w:r>
              <w:rPr>
                <w:rFonts w:ascii="Times New Roman" w:hAnsi="Times New Roman"/>
                <w:i/>
                <w:sz w:val="13"/>
                <w:szCs w:val="13"/>
              </w:rPr>
              <w:t>Invoice Amount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54626" w:rsidRPr="00761383" w:rsidRDefault="00854626" w:rsidP="00761383">
            <w:pPr>
              <w:pStyle w:val="Amount"/>
            </w:pPr>
          </w:p>
        </w:tc>
      </w:tr>
      <w:tr w:rsidR="00CA1CFC" w:rsidRPr="001E3C2E" w:rsidTr="00854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/>
          <w:jc w:val="center"/>
        </w:trPr>
        <w:tc>
          <w:tcPr>
            <w:tcW w:w="10080" w:type="dxa"/>
            <w:gridSpan w:val="5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:rsidR="00B57670" w:rsidRPr="00D8761E" w:rsidRDefault="00B57670" w:rsidP="00B57670">
            <w:pPr>
              <w:pStyle w:val="SmallType"/>
            </w:pPr>
            <w:r>
              <w:rPr>
                <w:rFonts w:asciiTheme="majorHAnsi" w:hAnsiTheme="majorHAnsi"/>
                <w:szCs w:val="15"/>
              </w:rPr>
              <w:t xml:space="preserve">This </w:t>
            </w:r>
            <w:r w:rsidR="00252464">
              <w:rPr>
                <w:rFonts w:asciiTheme="majorHAnsi" w:hAnsiTheme="majorHAnsi"/>
                <w:szCs w:val="15"/>
              </w:rPr>
              <w:t>Invoice</w:t>
            </w:r>
            <w:r>
              <w:rPr>
                <w:rFonts w:asciiTheme="majorHAnsi" w:hAnsiTheme="majorHAnsi"/>
                <w:szCs w:val="15"/>
              </w:rPr>
              <w:t xml:space="preserve"> prepared by</w:t>
            </w:r>
            <w:r w:rsidRPr="00854626">
              <w:rPr>
                <w:rFonts w:asciiTheme="majorHAnsi" w:hAnsiTheme="majorHAnsi"/>
                <w:szCs w:val="15"/>
              </w:rPr>
              <w:t>:</w:t>
            </w:r>
            <w:r>
              <w:t xml:space="preserve"> </w:t>
            </w:r>
            <w:r w:rsidRPr="00727B08">
              <w:rPr>
                <w:rStyle w:val="UnderlineChar"/>
              </w:rPr>
              <w:tab/>
            </w:r>
          </w:p>
          <w:p w:rsidR="00B57670" w:rsidRPr="00854626" w:rsidRDefault="00B57670" w:rsidP="00727B08">
            <w:pPr>
              <w:pStyle w:val="SmallType"/>
              <w:rPr>
                <w:rFonts w:asciiTheme="majorHAnsi" w:hAnsiTheme="majorHAnsi"/>
                <w:szCs w:val="15"/>
              </w:rPr>
            </w:pPr>
          </w:p>
          <w:p w:rsidR="003A1E70" w:rsidRPr="00854626" w:rsidRDefault="003A1E70" w:rsidP="00727B08">
            <w:pPr>
              <w:pStyle w:val="SmallType"/>
              <w:rPr>
                <w:rFonts w:asciiTheme="majorHAnsi" w:hAnsiTheme="majorHAnsi"/>
                <w:szCs w:val="15"/>
              </w:rPr>
            </w:pPr>
          </w:p>
          <w:p w:rsidR="003A1E70" w:rsidRPr="00D8761E" w:rsidRDefault="00252464" w:rsidP="00BB6608">
            <w:pPr>
              <w:pStyle w:val="SmallType"/>
              <w:ind w:left="-295" w:right="-385"/>
            </w:pPr>
            <w:r>
              <w:rPr>
                <w:rFonts w:asciiTheme="majorHAnsi" w:hAnsiTheme="majorHAnsi"/>
                <w:szCs w:val="15"/>
              </w:rPr>
              <w:t>To accept this Invoice</w:t>
            </w:r>
            <w:r w:rsidR="003A1E70" w:rsidRPr="00854626">
              <w:rPr>
                <w:rFonts w:asciiTheme="majorHAnsi" w:hAnsiTheme="majorHAnsi"/>
                <w:szCs w:val="15"/>
              </w:rPr>
              <w:t>, sign here and return:</w:t>
            </w:r>
            <w:r w:rsidR="003A1E70">
              <w:t xml:space="preserve"> </w:t>
            </w:r>
            <w:r w:rsidR="00727B08" w:rsidRPr="00727B08">
              <w:rPr>
                <w:rStyle w:val="UnderlineChar"/>
              </w:rPr>
              <w:tab/>
            </w:r>
          </w:p>
          <w:p w:rsidR="00854626" w:rsidRPr="007C7496" w:rsidRDefault="00854626" w:rsidP="00854626">
            <w:pPr>
              <w:pStyle w:val="Thankyou"/>
              <w:jc w:val="left"/>
            </w:pPr>
          </w:p>
        </w:tc>
      </w:tr>
      <w:tr w:rsidR="003A1E70" w:rsidRPr="001E3C2E" w:rsidTr="00854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/>
          <w:jc w:val="center"/>
        </w:trPr>
        <w:tc>
          <w:tcPr>
            <w:tcW w:w="10080" w:type="dxa"/>
            <w:gridSpan w:val="5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B57670" w:rsidRDefault="00B57670" w:rsidP="00727B08">
            <w:pPr>
              <w:pStyle w:val="Thankyou"/>
              <w:rPr>
                <w:sz w:val="18"/>
                <w:szCs w:val="18"/>
              </w:rPr>
            </w:pPr>
            <w:r w:rsidRPr="00F759F3">
              <w:rPr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58752" behindDoc="1" locked="0" layoutInCell="1" allowOverlap="1" wp14:anchorId="4C5A13BC" wp14:editId="36B3E831">
                      <wp:simplePos x="0" y="0"/>
                      <wp:positionH relativeFrom="margin">
                        <wp:posOffset>-195580</wp:posOffset>
                      </wp:positionH>
                      <wp:positionV relativeFrom="paragraph">
                        <wp:posOffset>72390</wp:posOffset>
                      </wp:positionV>
                      <wp:extent cx="6401435" cy="663575"/>
                      <wp:effectExtent l="0" t="0" r="0" b="22225"/>
                      <wp:wrapNone/>
                      <wp:docPr id="2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01435" cy="663575"/>
                                <a:chOff x="1066" y="14085"/>
                                <a:chExt cx="10081" cy="875"/>
                              </a:xfrm>
                            </wpg:grpSpPr>
                            <wps:wsp>
                              <wps:cNvPr id="3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6" y="14085"/>
                                  <a:ext cx="10081" cy="875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C6D4E8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6D4E8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Line 28"/>
                              <wps:cNvCnPr/>
                              <wps:spPr bwMode="auto">
                                <a:xfrm>
                                  <a:off x="1080" y="14936"/>
                                  <a:ext cx="10051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3B5E9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6" o:spid="_x0000_s1026" style="position:absolute;margin-left:-15.4pt;margin-top:5.7pt;width:504.05pt;height:52.25pt;z-index:-251657728;mso-position-horizont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">
                      <v:rect id="Rectangle 27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zHsIA&#10;AADaAAAADwAAAGRycy9kb3ducmV2LnhtbESPwWrDMBBE74X8g9hAbo3cBIpxowRTSDC9FLs95LhY&#10;W8uptTKSGjt/HxUKPQ4z84bZHWY7iCv50DtW8LTOQBC3TvfcKfj8OD7mIEJE1jg4JgU3CnDYLx52&#10;WGg3cU3XJnYiQTgUqMDEOBZShtaQxbB2I3Hyvpy3GJP0ndQepwS3g9xk2bO02HNaMDjSq6H2u/mx&#10;Cnx5sfXxUrrz2ynvzJmq8j2rlFot5/IFRKQ5/of/2pVWsIXfK+kG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TMewgAAANoAAAAPAAAAAAAAAAAAAAAAAJgCAABkcnMvZG93&#10;bnJldi54bWxQSwUGAAAAAAQABAD1AAAAhwMAAAAA&#10;" stroked="f">
                        <v:fill color2="#c6d4e8" rotate="t" focus="100%" type="gradient"/>
                      </v:rect>
                      <v:line id="Line 28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I6sEAAADaAAAADwAAAGRycy9kb3ducmV2LnhtbESP3YrCMBSE7xd8h3AE79bURRapRvFn&#10;BS/9e4BDc2yryUloYq0+vVlY2MthZr5hZovOGtFSE2rHCkbDDARx4XTNpYLzafs5AREiskbjmBQ8&#10;KcBi3vuYYa7dgw/UHmMpEoRDjgqqGH0uZSgqshiGzhMn7+IaizHJppS6wUeCWyO/suxbWqw5LVTo&#10;aV1RcTverYIJXdbXV+uf981+/FrtD+an9kapQb9bTkFE6uJ/+K+90wrG8Hsl3QA5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AgjqwQAAANoAAAAPAAAAAAAAAAAAAAAA&#10;AKECAABkcnMvZG93bnJldi54bWxQSwUGAAAAAAQABAD5AAAAjwMAAAAA&#10;" strokecolor="#3b5e91" strokeweight=".5pt"/>
                      <w10:wrap anchorx="margin"/>
                    </v:group>
                  </w:pict>
                </mc:Fallback>
              </mc:AlternateContent>
            </w:r>
          </w:p>
          <w:p w:rsidR="00351996" w:rsidRDefault="004B60ED" w:rsidP="00727B08">
            <w:pPr>
              <w:pStyle w:val="Thankyou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checks or mone</w:t>
            </w:r>
            <w:r w:rsidR="00351996">
              <w:rPr>
                <w:sz w:val="18"/>
                <w:szCs w:val="18"/>
              </w:rPr>
              <w:t>y orders payable to [Company name or whatever]</w:t>
            </w:r>
          </w:p>
          <w:p w:rsidR="003A1E70" w:rsidRPr="00F759F3" w:rsidRDefault="003A1E70" w:rsidP="00727B08">
            <w:pPr>
              <w:pStyle w:val="Thankyou"/>
              <w:rPr>
                <w:sz w:val="18"/>
                <w:szCs w:val="18"/>
              </w:rPr>
            </w:pPr>
            <w:r w:rsidRPr="00F759F3">
              <w:rPr>
                <w:sz w:val="18"/>
                <w:szCs w:val="18"/>
              </w:rPr>
              <w:t>Thank you for your business!</w:t>
            </w:r>
          </w:p>
        </w:tc>
      </w:tr>
    </w:tbl>
    <w:p w:rsidR="00B764B8" w:rsidRPr="001E3C2E" w:rsidRDefault="00B764B8" w:rsidP="00854626"/>
    <w:sectPr w:rsidR="00B764B8" w:rsidRPr="001E3C2E" w:rsidSect="000E447F">
      <w:pgSz w:w="12240" w:h="15840" w:code="1"/>
      <w:pgMar w:top="720" w:right="720" w:bottom="864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B9C" w:rsidRDefault="00877B9C">
      <w:r>
        <w:separator/>
      </w:r>
    </w:p>
  </w:endnote>
  <w:endnote w:type="continuationSeparator" w:id="0">
    <w:p w:rsidR="00877B9C" w:rsidRDefault="00877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B9C" w:rsidRDefault="00877B9C">
      <w:r>
        <w:separator/>
      </w:r>
    </w:p>
  </w:footnote>
  <w:footnote w:type="continuationSeparator" w:id="0">
    <w:p w:rsidR="00877B9C" w:rsidRDefault="00877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28E"/>
    <w:rsid w:val="00002021"/>
    <w:rsid w:val="00012C15"/>
    <w:rsid w:val="00012DA5"/>
    <w:rsid w:val="00017A97"/>
    <w:rsid w:val="000403E8"/>
    <w:rsid w:val="000417F9"/>
    <w:rsid w:val="00043699"/>
    <w:rsid w:val="00056E24"/>
    <w:rsid w:val="000A72A8"/>
    <w:rsid w:val="000C60AF"/>
    <w:rsid w:val="000E447F"/>
    <w:rsid w:val="000E592C"/>
    <w:rsid w:val="00124E21"/>
    <w:rsid w:val="0015744F"/>
    <w:rsid w:val="001724F6"/>
    <w:rsid w:val="00177BA7"/>
    <w:rsid w:val="00180611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46484"/>
    <w:rsid w:val="00251C32"/>
    <w:rsid w:val="00252464"/>
    <w:rsid w:val="00255825"/>
    <w:rsid w:val="002E01C8"/>
    <w:rsid w:val="00326411"/>
    <w:rsid w:val="00341D54"/>
    <w:rsid w:val="003465E2"/>
    <w:rsid w:val="00351996"/>
    <w:rsid w:val="00360D3D"/>
    <w:rsid w:val="00370561"/>
    <w:rsid w:val="003756B5"/>
    <w:rsid w:val="00387E68"/>
    <w:rsid w:val="003A1E70"/>
    <w:rsid w:val="003B7E00"/>
    <w:rsid w:val="003C1229"/>
    <w:rsid w:val="003D6485"/>
    <w:rsid w:val="003E3D7F"/>
    <w:rsid w:val="003F03CA"/>
    <w:rsid w:val="004043D3"/>
    <w:rsid w:val="00413CC1"/>
    <w:rsid w:val="00416A5B"/>
    <w:rsid w:val="00436B94"/>
    <w:rsid w:val="004526C5"/>
    <w:rsid w:val="00473FA7"/>
    <w:rsid w:val="004776DC"/>
    <w:rsid w:val="004801EC"/>
    <w:rsid w:val="004B60ED"/>
    <w:rsid w:val="004D6D3B"/>
    <w:rsid w:val="004E3995"/>
    <w:rsid w:val="004F3FB4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71BA"/>
    <w:rsid w:val="00640AAC"/>
    <w:rsid w:val="0064291B"/>
    <w:rsid w:val="00647F33"/>
    <w:rsid w:val="0065596D"/>
    <w:rsid w:val="00666904"/>
    <w:rsid w:val="006A68E8"/>
    <w:rsid w:val="006C4528"/>
    <w:rsid w:val="006C6182"/>
    <w:rsid w:val="006D2782"/>
    <w:rsid w:val="006F21A0"/>
    <w:rsid w:val="006F752E"/>
    <w:rsid w:val="00703C78"/>
    <w:rsid w:val="00723603"/>
    <w:rsid w:val="00727B08"/>
    <w:rsid w:val="0074437D"/>
    <w:rsid w:val="00751F2C"/>
    <w:rsid w:val="0075228E"/>
    <w:rsid w:val="00755231"/>
    <w:rsid w:val="00755448"/>
    <w:rsid w:val="00755CF5"/>
    <w:rsid w:val="00761383"/>
    <w:rsid w:val="007624BD"/>
    <w:rsid w:val="00763353"/>
    <w:rsid w:val="00763758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0D45"/>
    <w:rsid w:val="0081446C"/>
    <w:rsid w:val="00824635"/>
    <w:rsid w:val="00854626"/>
    <w:rsid w:val="00877B9C"/>
    <w:rsid w:val="00897D19"/>
    <w:rsid w:val="008A1909"/>
    <w:rsid w:val="008A3C48"/>
    <w:rsid w:val="008A4FC8"/>
    <w:rsid w:val="008B20A4"/>
    <w:rsid w:val="008B549F"/>
    <w:rsid w:val="008B5A84"/>
    <w:rsid w:val="008C1DFD"/>
    <w:rsid w:val="008D63CA"/>
    <w:rsid w:val="008D778A"/>
    <w:rsid w:val="008E6D99"/>
    <w:rsid w:val="008F7829"/>
    <w:rsid w:val="00904F13"/>
    <w:rsid w:val="00911895"/>
    <w:rsid w:val="00923ED7"/>
    <w:rsid w:val="00934A0D"/>
    <w:rsid w:val="0093568C"/>
    <w:rsid w:val="009463E1"/>
    <w:rsid w:val="009520ED"/>
    <w:rsid w:val="009566C8"/>
    <w:rsid w:val="00960B39"/>
    <w:rsid w:val="00961A6A"/>
    <w:rsid w:val="00966790"/>
    <w:rsid w:val="0098251A"/>
    <w:rsid w:val="009A1F18"/>
    <w:rsid w:val="009A5180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62877"/>
    <w:rsid w:val="00A67B29"/>
    <w:rsid w:val="00A71F71"/>
    <w:rsid w:val="00AB03C9"/>
    <w:rsid w:val="00AE7EFB"/>
    <w:rsid w:val="00B25D60"/>
    <w:rsid w:val="00B530A0"/>
    <w:rsid w:val="00B57670"/>
    <w:rsid w:val="00B7167B"/>
    <w:rsid w:val="00B764B8"/>
    <w:rsid w:val="00B929D8"/>
    <w:rsid w:val="00B96B3F"/>
    <w:rsid w:val="00BA0F04"/>
    <w:rsid w:val="00BA71B8"/>
    <w:rsid w:val="00BA7FA7"/>
    <w:rsid w:val="00BB4DAA"/>
    <w:rsid w:val="00BB6608"/>
    <w:rsid w:val="00BB763E"/>
    <w:rsid w:val="00BD0D4F"/>
    <w:rsid w:val="00BD7A44"/>
    <w:rsid w:val="00BF054A"/>
    <w:rsid w:val="00BF5558"/>
    <w:rsid w:val="00C04219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F01AF"/>
    <w:rsid w:val="00D33CEA"/>
    <w:rsid w:val="00D4146A"/>
    <w:rsid w:val="00D45E69"/>
    <w:rsid w:val="00D7042E"/>
    <w:rsid w:val="00D76A11"/>
    <w:rsid w:val="00D87572"/>
    <w:rsid w:val="00D8761E"/>
    <w:rsid w:val="00DC1152"/>
    <w:rsid w:val="00DE09CB"/>
    <w:rsid w:val="00DF7693"/>
    <w:rsid w:val="00E17510"/>
    <w:rsid w:val="00E27198"/>
    <w:rsid w:val="00E358C1"/>
    <w:rsid w:val="00E371FA"/>
    <w:rsid w:val="00E42426"/>
    <w:rsid w:val="00E6107D"/>
    <w:rsid w:val="00E9764B"/>
    <w:rsid w:val="00EB2E2A"/>
    <w:rsid w:val="00EB5C6A"/>
    <w:rsid w:val="00EF58B4"/>
    <w:rsid w:val="00F1292B"/>
    <w:rsid w:val="00F52042"/>
    <w:rsid w:val="00F64BE0"/>
    <w:rsid w:val="00F70E38"/>
    <w:rsid w:val="00F759F3"/>
    <w:rsid w:val="00F95B52"/>
    <w:rsid w:val="00FA0170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rsid w:val="003A1E70"/>
    <w:rPr>
      <w:rFonts w:ascii="Trebuchet MS" w:hAnsi="Trebuchet MS"/>
      <w:caps/>
      <w:spacing w:val="4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rsid w:val="003A1E70"/>
    <w:rPr>
      <w:b/>
    </w:rPr>
  </w:style>
  <w:style w:type="character" w:customStyle="1" w:styleId="ExpirationDateCharChar">
    <w:name w:val="Expiration Date Char Char"/>
    <w:basedOn w:val="DateandNumberCharChar"/>
    <w:link w:val="ExpirationDate"/>
    <w:rsid w:val="003A1E70"/>
    <w:rPr>
      <w:rFonts w:ascii="Trebuchet MS" w:hAnsi="Trebuchet MS"/>
      <w:b/>
      <w:caps/>
      <w:spacing w:val="4"/>
      <w:sz w:val="16"/>
      <w:szCs w:val="16"/>
      <w:lang w:val="en-US" w:eastAsia="en-US" w:bidi="ar-SA"/>
    </w:rPr>
  </w:style>
  <w:style w:type="paragraph" w:customStyle="1" w:styleId="SmallType">
    <w:name w:val="Small Type"/>
    <w:basedOn w:val="Normal"/>
    <w:link w:val="SmallTypeChar"/>
    <w:rsid w:val="00727B08"/>
    <w:pPr>
      <w:tabs>
        <w:tab w:val="right" w:leader="underscore" w:pos="9720"/>
      </w:tabs>
    </w:pPr>
    <w:rPr>
      <w:sz w:val="15"/>
    </w:rPr>
  </w:style>
  <w:style w:type="paragraph" w:customStyle="1" w:styleId="Underline">
    <w:name w:val="Underline"/>
    <w:basedOn w:val="SmallType"/>
    <w:link w:val="UnderlineChar"/>
    <w:rsid w:val="00727B08"/>
    <w:rPr>
      <w:color w:val="3B5E91"/>
    </w:rPr>
  </w:style>
  <w:style w:type="character" w:customStyle="1" w:styleId="SmallTypeChar">
    <w:name w:val="Small Type Char"/>
    <w:basedOn w:val="DefaultParagraphFont"/>
    <w:link w:val="SmallType"/>
    <w:rsid w:val="00727B08"/>
    <w:rPr>
      <w:rFonts w:ascii="Trebuchet MS" w:hAnsi="Trebuchet MS"/>
      <w:spacing w:val="4"/>
      <w:sz w:val="15"/>
      <w:szCs w:val="18"/>
      <w:lang w:val="en-US" w:eastAsia="en-US" w:bidi="ar-SA"/>
    </w:rPr>
  </w:style>
  <w:style w:type="character" w:customStyle="1" w:styleId="UnderlineChar">
    <w:name w:val="Underline Char"/>
    <w:basedOn w:val="SmallTypeChar"/>
    <w:link w:val="Underline"/>
    <w:rsid w:val="00727B08"/>
    <w:rPr>
      <w:rFonts w:ascii="Trebuchet MS" w:hAnsi="Trebuchet MS"/>
      <w:color w:val="3B5E91"/>
      <w:spacing w:val="4"/>
      <w:sz w:val="15"/>
      <w:szCs w:val="18"/>
      <w:lang w:val="en-US" w:eastAsia="en-US" w:bidi="ar-SA"/>
    </w:rPr>
  </w:style>
  <w:style w:type="character" w:styleId="Hyperlink">
    <w:name w:val="Hyperlink"/>
    <w:basedOn w:val="DefaultParagraphFont"/>
    <w:uiPriority w:val="99"/>
    <w:rsid w:val="007552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rsid w:val="003A1E70"/>
    <w:rPr>
      <w:rFonts w:ascii="Trebuchet MS" w:hAnsi="Trebuchet MS"/>
      <w:caps/>
      <w:spacing w:val="4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rsid w:val="003A1E70"/>
    <w:rPr>
      <w:b/>
    </w:rPr>
  </w:style>
  <w:style w:type="character" w:customStyle="1" w:styleId="ExpirationDateCharChar">
    <w:name w:val="Expiration Date Char Char"/>
    <w:basedOn w:val="DateandNumberCharChar"/>
    <w:link w:val="ExpirationDate"/>
    <w:rsid w:val="003A1E70"/>
    <w:rPr>
      <w:rFonts w:ascii="Trebuchet MS" w:hAnsi="Trebuchet MS"/>
      <w:b/>
      <w:caps/>
      <w:spacing w:val="4"/>
      <w:sz w:val="16"/>
      <w:szCs w:val="16"/>
      <w:lang w:val="en-US" w:eastAsia="en-US" w:bidi="ar-SA"/>
    </w:rPr>
  </w:style>
  <w:style w:type="paragraph" w:customStyle="1" w:styleId="SmallType">
    <w:name w:val="Small Type"/>
    <w:basedOn w:val="Normal"/>
    <w:link w:val="SmallTypeChar"/>
    <w:rsid w:val="00727B08"/>
    <w:pPr>
      <w:tabs>
        <w:tab w:val="right" w:leader="underscore" w:pos="9720"/>
      </w:tabs>
    </w:pPr>
    <w:rPr>
      <w:sz w:val="15"/>
    </w:rPr>
  </w:style>
  <w:style w:type="paragraph" w:customStyle="1" w:styleId="Underline">
    <w:name w:val="Underline"/>
    <w:basedOn w:val="SmallType"/>
    <w:link w:val="UnderlineChar"/>
    <w:rsid w:val="00727B08"/>
    <w:rPr>
      <w:color w:val="3B5E91"/>
    </w:rPr>
  </w:style>
  <w:style w:type="character" w:customStyle="1" w:styleId="SmallTypeChar">
    <w:name w:val="Small Type Char"/>
    <w:basedOn w:val="DefaultParagraphFont"/>
    <w:link w:val="SmallType"/>
    <w:rsid w:val="00727B08"/>
    <w:rPr>
      <w:rFonts w:ascii="Trebuchet MS" w:hAnsi="Trebuchet MS"/>
      <w:spacing w:val="4"/>
      <w:sz w:val="15"/>
      <w:szCs w:val="18"/>
      <w:lang w:val="en-US" w:eastAsia="en-US" w:bidi="ar-SA"/>
    </w:rPr>
  </w:style>
  <w:style w:type="character" w:customStyle="1" w:styleId="UnderlineChar">
    <w:name w:val="Underline Char"/>
    <w:basedOn w:val="SmallTypeChar"/>
    <w:link w:val="Underline"/>
    <w:rsid w:val="00727B08"/>
    <w:rPr>
      <w:rFonts w:ascii="Trebuchet MS" w:hAnsi="Trebuchet MS"/>
      <w:color w:val="3B5E91"/>
      <w:spacing w:val="4"/>
      <w:sz w:val="15"/>
      <w:szCs w:val="18"/>
      <w:lang w:val="en-US" w:eastAsia="en-US" w:bidi="ar-SA"/>
    </w:rPr>
  </w:style>
  <w:style w:type="character" w:styleId="Hyperlink">
    <w:name w:val="Hyperlink"/>
    <w:basedOn w:val="DefaultParagraphFont"/>
    <w:uiPriority w:val="99"/>
    <w:rsid w:val="007552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harristours.simpsf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harristour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harristours.simpsf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harristour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bison\AppData\Roaming\Microsoft\Templates\Service%20quo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quote.dot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Robison</dc:creator>
  <cp:lastModifiedBy>Christopher Robison</cp:lastModifiedBy>
  <cp:revision>4</cp:revision>
  <cp:lastPrinted>2004-06-01T20:10:00Z</cp:lastPrinted>
  <dcterms:created xsi:type="dcterms:W3CDTF">2011-11-09T20:36:00Z</dcterms:created>
  <dcterms:modified xsi:type="dcterms:W3CDTF">2011-11-09T20:37:00Z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</Properties>
</file>