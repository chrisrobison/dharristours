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966" w:rsidRDefault="001D3651" w:rsidP="00497612">
      <w:pPr>
        <w:pStyle w:val="Heading1"/>
        <w:spacing w:before="960" w:after="40"/>
      </w:pPr>
      <w:r>
        <w:rPr>
          <w:noProof/>
        </w:rPr>
        <w:drawing>
          <wp:inline distT="0" distB="0" distL="0" distR="0">
            <wp:extent cx="1036320" cy="1036320"/>
            <wp:effectExtent l="0" t="0" r="0" b="0"/>
            <wp:docPr id="9" name="Picture 9" descr="C:\SS\img\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S\img\s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66" w:rsidRPr="00730FBE" w:rsidRDefault="001D250F" w:rsidP="00DF6161">
      <w:pPr>
        <w:pStyle w:val="StyleHeading1Before150ptAfter4pt"/>
        <w:rPr>
          <w:sz w:val="32"/>
        </w:rPr>
      </w:pPr>
      <w:r>
        <w:fldChar w:fldCharType="begin">
          <w:ffData>
            <w:name w:val="Text1"/>
            <w:enabled/>
            <w:calcOnExit w:val="0"/>
            <w:textInput>
              <w:default w:val="[Company Name]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[Company Name]</w:t>
      </w:r>
      <w:r>
        <w:fldChar w:fldCharType="end"/>
      </w:r>
      <w:bookmarkEnd w:id="0"/>
    </w:p>
    <w:p w:rsidR="00103966" w:rsidRPr="006A67D3" w:rsidRDefault="006E7485" w:rsidP="006A67D3">
      <w:pPr>
        <w:pStyle w:val="StyleHeading124ptBoldOrangeRightAfter12ptTop"/>
      </w:pPr>
      <w:r w:rsidRPr="006A67D3">
        <w:t>Due Diligence Checklist</w:t>
      </w:r>
    </w:p>
    <w:p w:rsidR="00103966" w:rsidRPr="006A67D3" w:rsidRDefault="00186425" w:rsidP="00730FBE">
      <w:pPr>
        <w:pStyle w:val="StyleSub-Title1VioletTopSinglesolidlineViolet1pt"/>
        <w:rPr>
          <w:szCs w:val="24"/>
        </w:rPr>
      </w:pPr>
      <w:r w:rsidRPr="006A67D3">
        <w:rPr>
          <w:szCs w:val="24"/>
        </w:rPr>
        <w:t>Version 0.0</w:t>
      </w:r>
    </w:p>
    <w:p w:rsidR="00103966" w:rsidRPr="006A67D3" w:rsidRDefault="001D250F" w:rsidP="00DB6AAB">
      <w:pPr>
        <w:pStyle w:val="SubTitle2"/>
        <w:rPr>
          <w:szCs w:val="24"/>
        </w:rPr>
      </w:pPr>
      <w:r>
        <w:rPr>
          <w:szCs w:val="24"/>
        </w:rPr>
        <w:fldChar w:fldCharType="begin">
          <w:ffData>
            <w:name w:val="Text2"/>
            <w:enabled/>
            <w:calcOnExit w:val="0"/>
            <w:textInput>
              <w:default w:val="[Date published]"/>
            </w:textInput>
          </w:ffData>
        </w:fldChar>
      </w:r>
      <w:bookmarkStart w:id="1" w:name="Text2"/>
      <w:r>
        <w:rPr>
          <w:szCs w:val="24"/>
        </w:rPr>
        <w:instrText xml:space="preserve"> FORMTEXT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noProof/>
          <w:szCs w:val="24"/>
        </w:rPr>
        <w:t>[Date published]</w:t>
      </w:r>
      <w:r>
        <w:rPr>
          <w:szCs w:val="24"/>
        </w:rPr>
        <w:fldChar w:fldCharType="end"/>
      </w:r>
      <w:bookmarkEnd w:id="1"/>
    </w:p>
    <w:p w:rsidR="00103966" w:rsidRPr="006A67D3" w:rsidRDefault="00103966" w:rsidP="00DB6AAB">
      <w:pPr>
        <w:pStyle w:val="SubTitle3"/>
        <w:rPr>
          <w:sz w:val="22"/>
          <w:szCs w:val="22"/>
        </w:rPr>
      </w:pPr>
      <w:r w:rsidRPr="006A67D3">
        <w:rPr>
          <w:sz w:val="22"/>
          <w:szCs w:val="22"/>
        </w:rPr>
        <w:t>Presented by:</w:t>
      </w:r>
    </w:p>
    <w:bookmarkStart w:id="2" w:name="Text3"/>
    <w:p w:rsidR="00A3444E" w:rsidRPr="006A67D3" w:rsidRDefault="00E9726D" w:rsidP="00A3444E">
      <w:pPr>
        <w:pStyle w:val="SubTitle3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Text3"/>
            <w:enabled/>
            <w:calcOnExit w:val="0"/>
            <w:textInput>
              <w:default w:val="[Presenter's Name]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[Presenter's Name]</w:t>
      </w:r>
      <w:r>
        <w:rPr>
          <w:sz w:val="22"/>
          <w:szCs w:val="22"/>
        </w:rPr>
        <w:fldChar w:fldCharType="end"/>
      </w:r>
      <w:bookmarkEnd w:id="2"/>
    </w:p>
    <w:p w:rsidR="00DA0A78" w:rsidRPr="006A67D3" w:rsidRDefault="00DA0A78" w:rsidP="00DB6AAB">
      <w:pPr>
        <w:pStyle w:val="SubTitle3"/>
        <w:rPr>
          <w:sz w:val="22"/>
          <w:szCs w:val="22"/>
        </w:rPr>
        <w:sectPr w:rsidR="00DA0A78" w:rsidRPr="006A67D3" w:rsidSect="007901D8">
          <w:pgSz w:w="12240" w:h="15840" w:code="1"/>
          <w:pgMar w:top="1440" w:right="1440" w:bottom="1440" w:left="1440" w:header="720" w:footer="1022" w:gutter="0"/>
          <w:cols w:space="720"/>
          <w:titlePg/>
        </w:sectPr>
      </w:pPr>
    </w:p>
    <w:p w:rsidR="00DA0A78" w:rsidRDefault="00DA0A78" w:rsidP="00DB6AAB">
      <w:pPr>
        <w:pStyle w:val="TaglineTop"/>
      </w:pPr>
    </w:p>
    <w:p w:rsidR="00210E48" w:rsidRDefault="00233756" w:rsidP="006F0BCB">
      <w:pPr>
        <w:pStyle w:val="DocTitle2"/>
        <w:jc w:val="left"/>
      </w:pPr>
      <w:r>
        <w:t>Due Diligence Checklist</w:t>
      </w:r>
    </w:p>
    <w:p w:rsidR="00210E48" w:rsidRPr="006A67D3" w:rsidRDefault="00DF6161" w:rsidP="006F0BCB">
      <w:pPr>
        <w:pStyle w:val="rightalgtext"/>
        <w:jc w:val="left"/>
      </w:pPr>
      <w:r w:rsidRPr="006A67D3">
        <w:t xml:space="preserve">A checklist that </w:t>
      </w:r>
      <w:r w:rsidR="00210E48" w:rsidRPr="006A67D3">
        <w:t>help</w:t>
      </w:r>
      <w:r w:rsidRPr="006A67D3">
        <w:t>s</w:t>
      </w:r>
      <w:r w:rsidR="00210E48" w:rsidRPr="006A67D3">
        <w:t xml:space="preserve"> you </w:t>
      </w:r>
      <w:r w:rsidRPr="006A67D3">
        <w:t xml:space="preserve">keep </w:t>
      </w:r>
      <w:r w:rsidR="006E7485" w:rsidRPr="006A67D3">
        <w:t xml:space="preserve">focused on your sales pipeline and tasks </w:t>
      </w:r>
      <w:r w:rsidR="00143B45" w:rsidRPr="006A67D3">
        <w:t xml:space="preserve">is </w:t>
      </w:r>
      <w:r w:rsidRPr="006A67D3">
        <w:t>an important part of a</w:t>
      </w:r>
      <w:r w:rsidR="006A67D3">
        <w:t xml:space="preserve"> </w:t>
      </w:r>
      <w:r w:rsidR="00143B45" w:rsidRPr="006A67D3">
        <w:t xml:space="preserve">successful </w:t>
      </w:r>
      <w:r w:rsidR="006E7485" w:rsidRPr="006A67D3">
        <w:t>sales</w:t>
      </w:r>
      <w:r w:rsidR="00143B45" w:rsidRPr="006A67D3">
        <w:t xml:space="preserve"> plan</w:t>
      </w:r>
      <w:r w:rsidRPr="006A67D3">
        <w:t xml:space="preserve">. </w:t>
      </w:r>
      <w:r w:rsidR="00210E48" w:rsidRPr="006A67D3">
        <w:t xml:space="preserve">Use these steps to create a </w:t>
      </w:r>
      <w:r w:rsidR="00275D0C" w:rsidRPr="006A67D3">
        <w:t>Due Diligence Checklist</w:t>
      </w:r>
      <w:r w:rsidR="00210E48" w:rsidRPr="006A67D3">
        <w:t xml:space="preserve"> appropriate to your </w:t>
      </w:r>
      <w:r w:rsidRPr="006A67D3">
        <w:t>company's</w:t>
      </w:r>
      <w:r w:rsidR="00275D0C" w:rsidRPr="006A67D3">
        <w:t xml:space="preserve"> sales </w:t>
      </w:r>
      <w:r w:rsidRPr="006A67D3">
        <w:t>proce</w:t>
      </w:r>
      <w:r w:rsidR="00275D0C" w:rsidRPr="006A67D3">
        <w:t>ss.</w:t>
      </w:r>
    </w:p>
    <w:p w:rsidR="00143B45" w:rsidRDefault="00143B45" w:rsidP="001C21F1">
      <w:pPr>
        <w:pStyle w:val="Header2"/>
      </w:pPr>
      <w:r w:rsidRPr="00B75890">
        <w:t>Overview</w:t>
      </w:r>
    </w:p>
    <w:p w:rsidR="00233756" w:rsidRPr="00233756" w:rsidRDefault="00233756" w:rsidP="00D97503">
      <w:pPr>
        <w:pStyle w:val="SectionIntro"/>
      </w:pPr>
      <w:r w:rsidRPr="00233756">
        <w:t xml:space="preserve">The Due Diligence </w:t>
      </w:r>
      <w:r w:rsidR="002710D9">
        <w:t>C</w:t>
      </w:r>
      <w:r w:rsidRPr="00233756">
        <w:t>hecklist ensures</w:t>
      </w:r>
      <w:r w:rsidR="00EA08AF">
        <w:t xml:space="preserve"> that</w:t>
      </w:r>
      <w:r w:rsidRPr="00233756">
        <w:t xml:space="preserve"> important sales criteria </w:t>
      </w:r>
      <w:r w:rsidR="002710D9">
        <w:t>are</w:t>
      </w:r>
      <w:r w:rsidRPr="00233756">
        <w:t xml:space="preserve"> reviewed, analyzed</w:t>
      </w:r>
      <w:r w:rsidR="009C14E6">
        <w:t>,</w:t>
      </w:r>
      <w:r w:rsidR="000D2B8D">
        <w:t xml:space="preserve"> and accepted in </w:t>
      </w:r>
      <w:r w:rsidRPr="00233756">
        <w:t>chronological order.</w:t>
      </w:r>
    </w:p>
    <w:p w:rsidR="006E7485" w:rsidRPr="006E7485" w:rsidRDefault="00233756" w:rsidP="001C21F1">
      <w:pPr>
        <w:pStyle w:val="Header2"/>
      </w:pPr>
      <w:r w:rsidRPr="00233756">
        <w:t>Develop Prospect</w:t>
      </w:r>
    </w:p>
    <w:p w:rsidR="00233756" w:rsidRPr="00233756" w:rsidRDefault="00275D0C" w:rsidP="00D97503">
      <w:pPr>
        <w:pStyle w:val="SectionIntro"/>
      </w:pPr>
      <w:r>
        <w:t>Developing prospects include</w:t>
      </w:r>
      <w:r w:rsidR="009C14E6">
        <w:t>s</w:t>
      </w:r>
      <w:r>
        <w:t xml:space="preserve"> t</w:t>
      </w:r>
      <w:r w:rsidR="00233756" w:rsidRPr="00233756">
        <w:t>he thorough investigation of a company</w:t>
      </w:r>
      <w:r w:rsidR="009C14E6">
        <w:t xml:space="preserve"> or </w:t>
      </w:r>
      <w:r w:rsidR="00233756" w:rsidRPr="00233756">
        <w:t xml:space="preserve">individual to assess their </w:t>
      </w:r>
      <w:r w:rsidR="009C14E6">
        <w:t>potential</w:t>
      </w:r>
      <w:r w:rsidR="00233756" w:rsidRPr="00233756">
        <w:t xml:space="preserve"> as a client.  </w:t>
      </w:r>
    </w:p>
    <w:p w:rsidR="00233756" w:rsidRPr="004324DC" w:rsidRDefault="00910A62" w:rsidP="004324DC">
      <w:pPr>
        <w:pStyle w:val="Header3"/>
      </w:pPr>
      <w:r w:rsidRPr="004324DC">
        <w:t>Identify p</w:t>
      </w:r>
      <w:r w:rsidR="00233756" w:rsidRPr="004324DC">
        <w:t>rospect</w:t>
      </w:r>
    </w:p>
    <w:p w:rsidR="00233756" w:rsidRPr="004324DC" w:rsidRDefault="00D97503" w:rsidP="00061A1F">
      <w:pPr>
        <w:pStyle w:val="StyleStyle1Left025Hanging025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>
        <w:instrText xml:space="preserve"> FORMCHECKBOX </w:instrText>
      </w:r>
      <w:r>
        <w:fldChar w:fldCharType="end"/>
      </w:r>
      <w:bookmarkEnd w:id="3"/>
      <w:r>
        <w:tab/>
      </w:r>
      <w:r w:rsidR="009E01EF" w:rsidRPr="004324DC">
        <w:t>You i</w:t>
      </w:r>
      <w:r w:rsidR="00233756" w:rsidRPr="004324DC">
        <w:t>dentify potential client</w:t>
      </w:r>
      <w:r w:rsidR="00275D0C" w:rsidRPr="004324DC">
        <w:t>s</w:t>
      </w:r>
      <w:r w:rsidR="00233756" w:rsidRPr="004324DC">
        <w:t xml:space="preserve"> </w:t>
      </w:r>
      <w:r w:rsidR="009E01EF" w:rsidRPr="004324DC">
        <w:t>by using such sources as the</w:t>
      </w:r>
      <w:r w:rsidR="00233756" w:rsidRPr="004324DC">
        <w:t xml:space="preserve"> newspaper, </w:t>
      </w:r>
      <w:r w:rsidR="009E01EF" w:rsidRPr="004324DC">
        <w:t>referrals, and research firms.</w:t>
      </w:r>
    </w:p>
    <w:p w:rsidR="00233756" w:rsidRPr="004324DC" w:rsidRDefault="00061A1F" w:rsidP="00D97503">
      <w:pPr>
        <w:pStyle w:val="Style1"/>
        <w:ind w:left="36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"/>
      <w:r>
        <w:instrText xml:space="preserve"> FORMCHECKBOX </w:instrText>
      </w:r>
      <w:r>
        <w:fldChar w:fldCharType="end"/>
      </w:r>
      <w:bookmarkEnd w:id="4"/>
      <w:r>
        <w:tab/>
      </w:r>
      <w:r w:rsidR="00233756" w:rsidRPr="004324DC">
        <w:t>Potential client</w:t>
      </w:r>
      <w:r w:rsidR="00275D0C" w:rsidRPr="004324DC">
        <w:t>s</w:t>
      </w:r>
      <w:r w:rsidR="00233756" w:rsidRPr="004324DC">
        <w:t xml:space="preserve"> identif</w:t>
      </w:r>
      <w:r w:rsidR="00275D0C" w:rsidRPr="004324DC">
        <w:t>y</w:t>
      </w:r>
      <w:r w:rsidR="009E01EF" w:rsidRPr="004324DC">
        <w:t xml:space="preserve"> </w:t>
      </w:r>
      <w:r w:rsidR="00DC04FE" w:rsidRPr="004324DC">
        <w:t xml:space="preserve">you </w:t>
      </w:r>
      <w:r w:rsidR="009E01EF" w:rsidRPr="004324DC">
        <w:t xml:space="preserve">through such sources as </w:t>
      </w:r>
      <w:r w:rsidR="00233756" w:rsidRPr="004324DC">
        <w:t xml:space="preserve">direct mail, advertising, </w:t>
      </w:r>
      <w:r w:rsidR="00F406E3" w:rsidRPr="004324DC">
        <w:t xml:space="preserve">and </w:t>
      </w:r>
      <w:r w:rsidR="00233756" w:rsidRPr="004324DC">
        <w:t>referral</w:t>
      </w:r>
      <w:r w:rsidR="00F406E3" w:rsidRPr="004324DC">
        <w:t>.</w:t>
      </w:r>
    </w:p>
    <w:p w:rsidR="00275D0C" w:rsidRPr="00F406E3" w:rsidRDefault="00275D0C" w:rsidP="00F406E3">
      <w:pPr>
        <w:pStyle w:val="TextEntry"/>
      </w:pPr>
    </w:p>
    <w:p w:rsidR="00233756" w:rsidRPr="00233756" w:rsidRDefault="00910A62" w:rsidP="006E7485">
      <w:pPr>
        <w:pStyle w:val="Header3"/>
      </w:pPr>
      <w:r>
        <w:t>Contact p</w:t>
      </w:r>
      <w:r w:rsidR="00233756" w:rsidRPr="00233756">
        <w:t>rospect</w:t>
      </w:r>
    </w:p>
    <w:p w:rsidR="00233756" w:rsidRPr="00233756" w:rsidRDefault="006F123F" w:rsidP="006F123F">
      <w:pPr>
        <w:pStyle w:val="StyleStyle1Left025Hanging025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>
        <w:instrText xml:space="preserve"> FORMCHECKBOX </w:instrText>
      </w:r>
      <w:r>
        <w:fldChar w:fldCharType="end"/>
      </w:r>
      <w:bookmarkEnd w:id="5"/>
      <w:r>
        <w:tab/>
      </w:r>
      <w:r w:rsidR="00F406E3">
        <w:t>You c</w:t>
      </w:r>
      <w:r w:rsidR="00233756" w:rsidRPr="00233756">
        <w:t xml:space="preserve">ontact </w:t>
      </w:r>
      <w:r w:rsidR="002B17AA">
        <w:t xml:space="preserve">a </w:t>
      </w:r>
      <w:r w:rsidR="00233756" w:rsidRPr="00233756">
        <w:t xml:space="preserve">potential client </w:t>
      </w:r>
      <w:r w:rsidR="00F406E3">
        <w:t>by</w:t>
      </w:r>
      <w:r w:rsidR="00233756" w:rsidRPr="00233756">
        <w:t xml:space="preserve"> phone</w:t>
      </w:r>
      <w:r w:rsidR="00F406E3">
        <w:t xml:space="preserve"> or</w:t>
      </w:r>
      <w:r w:rsidR="00233756" w:rsidRPr="00233756">
        <w:t xml:space="preserve"> in person</w:t>
      </w:r>
      <w:r w:rsidR="00EA08AF">
        <w:t>.</w:t>
      </w:r>
    </w:p>
    <w:p w:rsidR="00233756" w:rsidRPr="00233756" w:rsidRDefault="006F123F" w:rsidP="006F123F">
      <w:pPr>
        <w:pStyle w:val="StyleStyle1Left025Hanging025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"/>
      <w:r>
        <w:instrText xml:space="preserve"> FORMCHECKBOX </w:instrText>
      </w:r>
      <w:r>
        <w:fldChar w:fldCharType="end"/>
      </w:r>
      <w:bookmarkEnd w:id="6"/>
      <w:r>
        <w:tab/>
      </w:r>
      <w:r w:rsidR="002B17AA">
        <w:t>A p</w:t>
      </w:r>
      <w:r w:rsidR="00233756" w:rsidRPr="00233756">
        <w:t xml:space="preserve">otential client contacts you </w:t>
      </w:r>
      <w:r w:rsidR="00F406E3">
        <w:t>by</w:t>
      </w:r>
      <w:r w:rsidR="00233756" w:rsidRPr="00233756">
        <w:t xml:space="preserve"> phone, </w:t>
      </w:r>
      <w:r w:rsidR="00EA08AF">
        <w:t>e-mail, or</w:t>
      </w:r>
      <w:r w:rsidR="00F406E3">
        <w:t xml:space="preserve"> mail</w:t>
      </w:r>
      <w:r w:rsidR="00EA08AF">
        <w:t>.</w:t>
      </w:r>
    </w:p>
    <w:p w:rsidR="00233756" w:rsidRPr="00233756" w:rsidRDefault="006F123F" w:rsidP="006F123F">
      <w:pPr>
        <w:pStyle w:val="StyleStyle1Left025Hanging025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"/>
      <w:r>
        <w:instrText xml:space="preserve"> FORMCHECKBOX </w:instrText>
      </w:r>
      <w:r>
        <w:fldChar w:fldCharType="end"/>
      </w:r>
      <w:bookmarkEnd w:id="7"/>
      <w:r>
        <w:tab/>
      </w:r>
      <w:r w:rsidR="00275D0C">
        <w:t xml:space="preserve">Acquire basic account and </w:t>
      </w:r>
      <w:r w:rsidR="00233756" w:rsidRPr="00233756">
        <w:t>contact information</w:t>
      </w:r>
      <w:r w:rsidR="00F406E3">
        <w:t xml:space="preserve">, including such information as </w:t>
      </w:r>
      <w:r w:rsidR="00233756" w:rsidRPr="00233756">
        <w:t xml:space="preserve">annual sales, branches, </w:t>
      </w:r>
      <w:r w:rsidR="00FB4DC7">
        <w:t xml:space="preserve">and </w:t>
      </w:r>
      <w:r w:rsidR="00233756" w:rsidRPr="00233756">
        <w:t>corporate size</w:t>
      </w:r>
      <w:r w:rsidR="000D2B8D">
        <w:t>,</w:t>
      </w:r>
      <w:r w:rsidR="00F406E3">
        <w:t xml:space="preserve"> as needed</w:t>
      </w:r>
      <w:r w:rsidR="00EA08AF">
        <w:t>.</w:t>
      </w:r>
    </w:p>
    <w:p w:rsidR="00233756" w:rsidRDefault="006F123F" w:rsidP="006F123F">
      <w:pPr>
        <w:pStyle w:val="StyleStyle1Left025Hanging025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6"/>
      <w:r>
        <w:instrText xml:space="preserve"> FORMCHECKBOX </w:instrText>
      </w:r>
      <w:r>
        <w:fldChar w:fldCharType="end"/>
      </w:r>
      <w:bookmarkEnd w:id="8"/>
      <w:r>
        <w:tab/>
      </w:r>
      <w:r w:rsidR="00233756" w:rsidRPr="00233756">
        <w:t>Perform high-level prequalification</w:t>
      </w:r>
      <w:r w:rsidR="00FB4DC7">
        <w:t xml:space="preserve"> of prospect</w:t>
      </w:r>
      <w:r w:rsidR="00233756" w:rsidRPr="00233756">
        <w:t xml:space="preserve"> </w:t>
      </w:r>
      <w:r w:rsidR="00F406E3">
        <w:t>by d</w:t>
      </w:r>
      <w:r w:rsidR="00FB4DC7">
        <w:t xml:space="preserve">etermining such criteria as </w:t>
      </w:r>
      <w:r w:rsidR="000D2B8D">
        <w:t>fiscal</w:t>
      </w:r>
      <w:r w:rsidR="00F406E3">
        <w:t xml:space="preserve"> stability or</w:t>
      </w:r>
      <w:r w:rsidR="00233756" w:rsidRPr="00233756">
        <w:t xml:space="preserve"> strategic va</w:t>
      </w:r>
      <w:r w:rsidR="00F406E3">
        <w:t>lue</w:t>
      </w:r>
      <w:r w:rsidR="00EA08AF">
        <w:t>.</w:t>
      </w:r>
    </w:p>
    <w:p w:rsidR="00275D0C" w:rsidRDefault="00275D0C" w:rsidP="00DC04FE">
      <w:pPr>
        <w:pStyle w:val="TextEntry"/>
      </w:pPr>
    </w:p>
    <w:p w:rsidR="00DC04FE" w:rsidRDefault="00DC04FE" w:rsidP="00DC04FE">
      <w:pPr>
        <w:pStyle w:val="TextEntry"/>
      </w:pPr>
    </w:p>
    <w:p w:rsidR="006E7485" w:rsidRDefault="00233756" w:rsidP="001C21F1">
      <w:pPr>
        <w:pStyle w:val="Header2"/>
      </w:pPr>
      <w:r w:rsidRPr="00233756">
        <w:t>Qualify Opportunity</w:t>
      </w:r>
    </w:p>
    <w:p w:rsidR="006E7485" w:rsidRPr="006E7485" w:rsidRDefault="006E7485" w:rsidP="006E7485">
      <w:pPr>
        <w:pStyle w:val="Header3"/>
      </w:pPr>
      <w:r>
        <w:t>Review</w:t>
      </w:r>
    </w:p>
    <w:p w:rsidR="00233756" w:rsidRDefault="00084ECD" w:rsidP="00084ECD">
      <w:pPr>
        <w:pStyle w:val="StyleStyle1Left025Hanging025"/>
      </w:pP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7"/>
      <w:r>
        <w:instrText xml:space="preserve"> FORMCHECKBOX </w:instrText>
      </w:r>
      <w:r>
        <w:fldChar w:fldCharType="end"/>
      </w:r>
      <w:bookmarkEnd w:id="9"/>
      <w:r>
        <w:tab/>
      </w:r>
      <w:r w:rsidR="00275D0C">
        <w:t>R</w:t>
      </w:r>
      <w:r w:rsidR="00233756" w:rsidRPr="00233756">
        <w:t xml:space="preserve">eview the </w:t>
      </w:r>
      <w:r w:rsidR="00275D0C" w:rsidRPr="00233756">
        <w:t xml:space="preserve">viability </w:t>
      </w:r>
      <w:r w:rsidR="00275D0C">
        <w:t xml:space="preserve">of the </w:t>
      </w:r>
      <w:r w:rsidR="00233756" w:rsidRPr="00233756">
        <w:t xml:space="preserve">opportunity </w:t>
      </w:r>
      <w:r w:rsidR="00DC04FE">
        <w:t>by defining the client's need f</w:t>
      </w:r>
      <w:r w:rsidR="006A6A2A">
        <w:t xml:space="preserve">or your product, the </w:t>
      </w:r>
      <w:r w:rsidR="00DC04FE">
        <w:t xml:space="preserve">scope </w:t>
      </w:r>
      <w:r w:rsidR="00FB4DC7">
        <w:t xml:space="preserve">of </w:t>
      </w:r>
      <w:r w:rsidR="00DC04FE">
        <w:t>and objectives</w:t>
      </w:r>
      <w:r w:rsidR="006A6A2A">
        <w:t xml:space="preserve"> for engaging this client</w:t>
      </w:r>
      <w:r w:rsidR="00DC04FE">
        <w:t>, and your company's ability to accomplish the scope and objectives.</w:t>
      </w:r>
    </w:p>
    <w:p w:rsidR="006A6A2A" w:rsidRDefault="006A6A2A" w:rsidP="006A6A2A">
      <w:pPr>
        <w:pStyle w:val="TextEntry"/>
      </w:pPr>
    </w:p>
    <w:p w:rsidR="006A6A2A" w:rsidRDefault="006A6A2A" w:rsidP="006A6A2A">
      <w:pPr>
        <w:pStyle w:val="TextEntry"/>
      </w:pPr>
    </w:p>
    <w:p w:rsidR="006E7485" w:rsidRDefault="004324DC" w:rsidP="001C21F1">
      <w:pPr>
        <w:pStyle w:val="Header2"/>
      </w:pPr>
      <w:r>
        <w:br w:type="page"/>
      </w:r>
      <w:r w:rsidR="00233756" w:rsidRPr="00233756">
        <w:t>Prepare and Present Solution</w:t>
      </w:r>
    </w:p>
    <w:p w:rsidR="00233756" w:rsidRPr="00233756" w:rsidRDefault="00233756" w:rsidP="006E7485">
      <w:pPr>
        <w:pStyle w:val="Header3"/>
      </w:pPr>
      <w:r w:rsidRPr="00233756">
        <w:t>Define proposal of work</w:t>
      </w:r>
    </w:p>
    <w:p w:rsidR="00233756" w:rsidRPr="00233756" w:rsidRDefault="00084ECD" w:rsidP="00084ECD">
      <w:pPr>
        <w:pStyle w:val="StyleStyle1Left025Hanging025"/>
      </w:pP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>
        <w:instrText xml:space="preserve"> FORMCHECKBOX </w:instrText>
      </w:r>
      <w:r>
        <w:fldChar w:fldCharType="end"/>
      </w:r>
      <w:bookmarkEnd w:id="10"/>
      <w:r>
        <w:tab/>
      </w:r>
      <w:r w:rsidR="006A6A2A">
        <w:t xml:space="preserve">Clarify and </w:t>
      </w:r>
      <w:r w:rsidR="00233756" w:rsidRPr="00233756">
        <w:t>confirm</w:t>
      </w:r>
      <w:r w:rsidR="006A6A2A">
        <w:t xml:space="preserve"> details and budget with client by defining the </w:t>
      </w:r>
      <w:r w:rsidR="00233756" w:rsidRPr="00233756">
        <w:t xml:space="preserve">timeframe, scope of effort, </w:t>
      </w:r>
      <w:r w:rsidR="006A6A2A">
        <w:t xml:space="preserve">and the </w:t>
      </w:r>
      <w:r w:rsidR="00233756" w:rsidRPr="00233756">
        <w:t>resources</w:t>
      </w:r>
      <w:r w:rsidR="006A6A2A">
        <w:t xml:space="preserve"> and </w:t>
      </w:r>
      <w:r w:rsidR="00233756" w:rsidRPr="00233756">
        <w:t xml:space="preserve">product </w:t>
      </w:r>
      <w:r w:rsidR="000D2B8D">
        <w:t xml:space="preserve">that </w:t>
      </w:r>
      <w:r w:rsidR="006A6A2A">
        <w:t xml:space="preserve">the client </w:t>
      </w:r>
      <w:r w:rsidR="00233756" w:rsidRPr="00233756">
        <w:t>require</w:t>
      </w:r>
      <w:r w:rsidR="006A6A2A">
        <w:t>s</w:t>
      </w:r>
      <w:r w:rsidR="00FB4DC7">
        <w:t>.</w:t>
      </w:r>
    </w:p>
    <w:p w:rsidR="00233756" w:rsidRPr="00233756" w:rsidRDefault="00084ECD" w:rsidP="00084ECD">
      <w:pPr>
        <w:pStyle w:val="StyleStyle1Left025Hanging025"/>
      </w:pP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"/>
      <w:r>
        <w:instrText xml:space="preserve"> FORMCHECKBOX </w:instrText>
      </w:r>
      <w:r>
        <w:fldChar w:fldCharType="end"/>
      </w:r>
      <w:bookmarkEnd w:id="11"/>
      <w:r>
        <w:tab/>
      </w:r>
      <w:r w:rsidR="006A6A2A">
        <w:t xml:space="preserve">Define resources, including </w:t>
      </w:r>
      <w:r w:rsidR="00233756" w:rsidRPr="00233756">
        <w:t xml:space="preserve">people, materials, locations, </w:t>
      </w:r>
      <w:r w:rsidR="006A6A2A">
        <w:t>and distribution center</w:t>
      </w:r>
      <w:r w:rsidR="000D2B8D">
        <w:t>.</w:t>
      </w:r>
    </w:p>
    <w:p w:rsidR="00233756" w:rsidRDefault="00084ECD" w:rsidP="00084ECD">
      <w:pPr>
        <w:pStyle w:val="StyleStyle1Left025Hanging025"/>
      </w:pP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0"/>
      <w:r>
        <w:instrText xml:space="preserve"> FORMCHECKBOX </w:instrText>
      </w:r>
      <w:r>
        <w:fldChar w:fldCharType="end"/>
      </w:r>
      <w:bookmarkEnd w:id="12"/>
      <w:r>
        <w:tab/>
      </w:r>
      <w:proofErr w:type="gramStart"/>
      <w:r w:rsidR="00233756" w:rsidRPr="00233756">
        <w:t>Present proposal</w:t>
      </w:r>
      <w:r w:rsidR="006A6A2A">
        <w:t xml:space="preserve"> to the client</w:t>
      </w:r>
      <w:r w:rsidR="00FB4DC7">
        <w:t>.</w:t>
      </w:r>
      <w:proofErr w:type="gramEnd"/>
    </w:p>
    <w:p w:rsidR="00275D0C" w:rsidRDefault="00275D0C" w:rsidP="006A6A2A">
      <w:pPr>
        <w:pStyle w:val="TextEntry"/>
      </w:pPr>
    </w:p>
    <w:p w:rsidR="006A6A2A" w:rsidRDefault="006A6A2A" w:rsidP="006A6A2A">
      <w:pPr>
        <w:pStyle w:val="TextEntry"/>
      </w:pPr>
    </w:p>
    <w:p w:rsidR="006E7485" w:rsidRDefault="00233756" w:rsidP="001C21F1">
      <w:pPr>
        <w:pStyle w:val="Header2"/>
      </w:pPr>
      <w:r w:rsidRPr="00233756">
        <w:t>Close</w:t>
      </w:r>
    </w:p>
    <w:p w:rsidR="00233756" w:rsidRPr="00233756" w:rsidRDefault="00233756" w:rsidP="006E7485">
      <w:pPr>
        <w:pStyle w:val="Header3"/>
      </w:pPr>
      <w:r w:rsidRPr="00233756">
        <w:t>Formal acceptance</w:t>
      </w:r>
    </w:p>
    <w:p w:rsidR="006A6A2A" w:rsidRDefault="00084ECD" w:rsidP="00084ECD">
      <w:pPr>
        <w:pStyle w:val="StyleStyle1Left025Hanging025"/>
      </w:pP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1"/>
      <w:r>
        <w:instrText xml:space="preserve"> FORMCHECKBOX </w:instrText>
      </w:r>
      <w:r>
        <w:fldChar w:fldCharType="end"/>
      </w:r>
      <w:bookmarkEnd w:id="13"/>
      <w:r>
        <w:tab/>
      </w:r>
      <w:r w:rsidR="006A6A2A">
        <w:t>Develop any required sales contracts, including statements of work and professional sales agreements</w:t>
      </w:r>
      <w:r w:rsidR="00FB4DC7">
        <w:t>.</w:t>
      </w:r>
    </w:p>
    <w:p w:rsidR="00233756" w:rsidRDefault="00084ECD" w:rsidP="00084ECD">
      <w:pPr>
        <w:pStyle w:val="StyleStyle1Left025Hanging025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2"/>
      <w:r>
        <w:instrText xml:space="preserve"> FORMCHECKBOX </w:instrText>
      </w:r>
      <w:r>
        <w:fldChar w:fldCharType="end"/>
      </w:r>
      <w:bookmarkEnd w:id="14"/>
      <w:r>
        <w:tab/>
      </w:r>
      <w:r w:rsidR="00233756" w:rsidRPr="00233756">
        <w:t xml:space="preserve">Sign </w:t>
      </w:r>
      <w:r w:rsidR="006A6A2A">
        <w:t xml:space="preserve">the </w:t>
      </w:r>
      <w:r w:rsidR="00910A62">
        <w:t>contracts</w:t>
      </w:r>
      <w:r w:rsidR="00FB4DC7">
        <w:t>.</w:t>
      </w:r>
    </w:p>
    <w:p w:rsidR="00275D0C" w:rsidRDefault="00084ECD" w:rsidP="00084ECD">
      <w:pPr>
        <w:pStyle w:val="StyleStyle1Left025Hanging025"/>
      </w:pPr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3"/>
      <w:r>
        <w:instrText xml:space="preserve"> FORMCHECKBOX </w:instrText>
      </w:r>
      <w:r>
        <w:fldChar w:fldCharType="end"/>
      </w:r>
      <w:bookmarkEnd w:id="15"/>
      <w:r>
        <w:tab/>
      </w:r>
      <w:r w:rsidR="00233756" w:rsidRPr="00233756">
        <w:t>Assign resources</w:t>
      </w:r>
      <w:r w:rsidR="006A6A2A">
        <w:t xml:space="preserve"> necessary</w:t>
      </w:r>
      <w:r w:rsidR="001C0778">
        <w:t xml:space="preserve"> to </w:t>
      </w:r>
      <w:r w:rsidR="00AA1C63">
        <w:t>complete the project.</w:t>
      </w:r>
    </w:p>
    <w:p w:rsidR="00870ECB" w:rsidRDefault="00870ECB" w:rsidP="004F628B">
      <w:pPr>
        <w:ind w:left="0"/>
      </w:pP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2070"/>
        <w:gridCol w:w="5580"/>
      </w:tblGrid>
      <w:tr w:rsidR="00084ECD" w:rsidRPr="00F15B55">
        <w:tc>
          <w:tcPr>
            <w:tcW w:w="2070" w:type="dxa"/>
            <w:shd w:val="clear" w:color="auto" w:fill="666666"/>
            <w:vAlign w:val="center"/>
          </w:tcPr>
          <w:p w:rsidR="00084ECD" w:rsidRPr="000D2B8D" w:rsidRDefault="00084ECD" w:rsidP="00870ECB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>Resource</w:t>
            </w:r>
          </w:p>
        </w:tc>
        <w:tc>
          <w:tcPr>
            <w:tcW w:w="2070" w:type="dxa"/>
            <w:shd w:val="clear" w:color="auto" w:fill="666666"/>
            <w:vAlign w:val="center"/>
          </w:tcPr>
          <w:p w:rsidR="00084ECD" w:rsidRPr="000D2B8D" w:rsidRDefault="002B17AA" w:rsidP="00870ECB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>Reports T</w:t>
            </w:r>
            <w:r w:rsidR="00084ECD" w:rsidRPr="000D2B8D">
              <w:rPr>
                <w:i w:val="0"/>
              </w:rPr>
              <w:t>o</w:t>
            </w:r>
          </w:p>
        </w:tc>
        <w:tc>
          <w:tcPr>
            <w:tcW w:w="5580" w:type="dxa"/>
            <w:shd w:val="clear" w:color="auto" w:fill="666666"/>
            <w:vAlign w:val="center"/>
          </w:tcPr>
          <w:p w:rsidR="00084ECD" w:rsidRPr="000D2B8D" w:rsidRDefault="00084ECD" w:rsidP="00870ECB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>Responsibilities</w:t>
            </w:r>
          </w:p>
        </w:tc>
      </w:tr>
      <w:tr w:rsidR="00084ECD">
        <w:trPr>
          <w:trHeight w:val="576"/>
        </w:trPr>
        <w:tc>
          <w:tcPr>
            <w:tcW w:w="2070" w:type="dxa"/>
          </w:tcPr>
          <w:p w:rsidR="00084ECD" w:rsidRPr="00B46511" w:rsidRDefault="00084ECD" w:rsidP="00870ECB"/>
        </w:tc>
        <w:tc>
          <w:tcPr>
            <w:tcW w:w="2070" w:type="dxa"/>
          </w:tcPr>
          <w:p w:rsidR="00084ECD" w:rsidRPr="00B46511" w:rsidRDefault="00084ECD" w:rsidP="00084ECD">
            <w:pPr>
              <w:ind w:left="0"/>
            </w:pPr>
          </w:p>
        </w:tc>
        <w:tc>
          <w:tcPr>
            <w:tcW w:w="5580" w:type="dxa"/>
          </w:tcPr>
          <w:p w:rsidR="00084ECD" w:rsidRPr="00B46511" w:rsidRDefault="00084ECD" w:rsidP="00870ECB"/>
        </w:tc>
      </w:tr>
      <w:tr w:rsidR="00084ECD">
        <w:trPr>
          <w:trHeight w:val="576"/>
        </w:trPr>
        <w:tc>
          <w:tcPr>
            <w:tcW w:w="2070" w:type="dxa"/>
          </w:tcPr>
          <w:p w:rsidR="00084ECD" w:rsidRPr="00B46511" w:rsidRDefault="00084ECD" w:rsidP="00870ECB"/>
        </w:tc>
        <w:tc>
          <w:tcPr>
            <w:tcW w:w="2070" w:type="dxa"/>
          </w:tcPr>
          <w:p w:rsidR="00084ECD" w:rsidRPr="00B46511" w:rsidRDefault="00084ECD" w:rsidP="00870ECB"/>
        </w:tc>
        <w:tc>
          <w:tcPr>
            <w:tcW w:w="5580" w:type="dxa"/>
          </w:tcPr>
          <w:p w:rsidR="00084ECD" w:rsidRPr="00B46511" w:rsidRDefault="00084ECD" w:rsidP="00870ECB"/>
        </w:tc>
      </w:tr>
      <w:tr w:rsidR="00084ECD">
        <w:trPr>
          <w:trHeight w:val="576"/>
        </w:trPr>
        <w:tc>
          <w:tcPr>
            <w:tcW w:w="2070" w:type="dxa"/>
          </w:tcPr>
          <w:p w:rsidR="00084ECD" w:rsidRPr="00B46511" w:rsidRDefault="00084ECD" w:rsidP="00084ECD">
            <w:pPr>
              <w:ind w:left="0"/>
            </w:pPr>
          </w:p>
        </w:tc>
        <w:tc>
          <w:tcPr>
            <w:tcW w:w="2070" w:type="dxa"/>
          </w:tcPr>
          <w:p w:rsidR="00084ECD" w:rsidRPr="00B46511" w:rsidRDefault="00084ECD" w:rsidP="00870ECB"/>
        </w:tc>
        <w:tc>
          <w:tcPr>
            <w:tcW w:w="5580" w:type="dxa"/>
          </w:tcPr>
          <w:p w:rsidR="00084ECD" w:rsidRPr="00B46511" w:rsidRDefault="00084ECD" w:rsidP="00870ECB"/>
        </w:tc>
      </w:tr>
    </w:tbl>
    <w:p w:rsidR="00870ECB" w:rsidRDefault="00870ECB" w:rsidP="00870ECB"/>
    <w:p w:rsidR="00870ECB" w:rsidRDefault="00870ECB" w:rsidP="00870ECB"/>
    <w:p w:rsidR="00FC42ED" w:rsidRPr="00870ECB" w:rsidRDefault="0003691F" w:rsidP="001C21F1">
      <w:pPr>
        <w:pStyle w:val="Header2"/>
      </w:pPr>
      <w:r>
        <w:br w:type="page"/>
      </w:r>
      <w:r w:rsidR="00FC42ED" w:rsidRPr="00870ECB">
        <w:t>Sample Checklist</w:t>
      </w:r>
    </w:p>
    <w:p w:rsidR="00870ECB" w:rsidRDefault="00870ECB" w:rsidP="0003691F">
      <w:pPr>
        <w:ind w:left="0"/>
      </w:pPr>
    </w:p>
    <w:p w:rsidR="0003691F" w:rsidRDefault="0003691F" w:rsidP="0003691F">
      <w:pPr>
        <w:ind w:left="0"/>
      </w:pP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125"/>
        <w:gridCol w:w="4975"/>
      </w:tblGrid>
      <w:tr w:rsidR="00FC42ED" w:rsidRPr="00FC42ED">
        <w:tc>
          <w:tcPr>
            <w:tcW w:w="1620" w:type="dxa"/>
            <w:shd w:val="clear" w:color="auto" w:fill="666666"/>
            <w:vAlign w:val="center"/>
          </w:tcPr>
          <w:p w:rsidR="00FC42ED" w:rsidRPr="000D2B8D" w:rsidRDefault="00AA1C63" w:rsidP="00870ECB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 xml:space="preserve">Date </w:t>
            </w:r>
            <w:r w:rsidR="00FC42ED" w:rsidRPr="000D2B8D">
              <w:rPr>
                <w:i w:val="0"/>
              </w:rPr>
              <w:t>Completed</w:t>
            </w:r>
          </w:p>
        </w:tc>
        <w:tc>
          <w:tcPr>
            <w:tcW w:w="3125" w:type="dxa"/>
            <w:shd w:val="clear" w:color="auto" w:fill="666666"/>
            <w:vAlign w:val="center"/>
          </w:tcPr>
          <w:p w:rsidR="00FC42ED" w:rsidRPr="000D2B8D" w:rsidRDefault="00FC42ED" w:rsidP="00870ECB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>Due Diligence Task</w:t>
            </w:r>
          </w:p>
        </w:tc>
        <w:tc>
          <w:tcPr>
            <w:tcW w:w="4975" w:type="dxa"/>
            <w:shd w:val="clear" w:color="auto" w:fill="666666"/>
            <w:vAlign w:val="center"/>
          </w:tcPr>
          <w:p w:rsidR="00FC42ED" w:rsidRPr="000D2B8D" w:rsidRDefault="000D2B8D" w:rsidP="00870ECB">
            <w:pPr>
              <w:pStyle w:val="StyleTblHeader2White"/>
              <w:rPr>
                <w:i w:val="0"/>
              </w:rPr>
            </w:pPr>
            <w:r>
              <w:rPr>
                <w:i w:val="0"/>
              </w:rPr>
              <w:t>Notes</w:t>
            </w:r>
          </w:p>
        </w:tc>
      </w:tr>
      <w:tr w:rsidR="00FC42ED">
        <w:trPr>
          <w:trHeight w:val="576"/>
        </w:trPr>
        <w:tc>
          <w:tcPr>
            <w:tcW w:w="1620" w:type="dxa"/>
          </w:tcPr>
          <w:p w:rsidR="00FC42ED" w:rsidRDefault="00FC42ED" w:rsidP="00870ECB"/>
        </w:tc>
        <w:tc>
          <w:tcPr>
            <w:tcW w:w="3125" w:type="dxa"/>
          </w:tcPr>
          <w:p w:rsidR="00FC42ED" w:rsidRDefault="00FC42ED" w:rsidP="00870ECB"/>
        </w:tc>
        <w:tc>
          <w:tcPr>
            <w:tcW w:w="4975" w:type="dxa"/>
          </w:tcPr>
          <w:p w:rsidR="00FC42ED" w:rsidRDefault="00FC42ED" w:rsidP="00870ECB"/>
        </w:tc>
      </w:tr>
      <w:tr w:rsidR="00FC42ED">
        <w:trPr>
          <w:trHeight w:val="576"/>
        </w:trPr>
        <w:tc>
          <w:tcPr>
            <w:tcW w:w="1620" w:type="dxa"/>
          </w:tcPr>
          <w:p w:rsidR="00FC42ED" w:rsidRDefault="00FC42ED" w:rsidP="00870ECB"/>
        </w:tc>
        <w:tc>
          <w:tcPr>
            <w:tcW w:w="3125" w:type="dxa"/>
          </w:tcPr>
          <w:p w:rsidR="00FC42ED" w:rsidRDefault="00FC42ED" w:rsidP="00870ECB"/>
        </w:tc>
        <w:tc>
          <w:tcPr>
            <w:tcW w:w="4975" w:type="dxa"/>
          </w:tcPr>
          <w:p w:rsidR="00FC42ED" w:rsidRDefault="00FC42ED" w:rsidP="00870ECB"/>
        </w:tc>
      </w:tr>
      <w:tr w:rsidR="00FC42ED">
        <w:trPr>
          <w:trHeight w:val="576"/>
        </w:trPr>
        <w:tc>
          <w:tcPr>
            <w:tcW w:w="1620" w:type="dxa"/>
          </w:tcPr>
          <w:p w:rsidR="00FC42ED" w:rsidRDefault="00FC42ED" w:rsidP="00870ECB"/>
        </w:tc>
        <w:tc>
          <w:tcPr>
            <w:tcW w:w="3125" w:type="dxa"/>
          </w:tcPr>
          <w:p w:rsidR="00FC42ED" w:rsidRDefault="00FC42ED" w:rsidP="00870ECB"/>
        </w:tc>
        <w:tc>
          <w:tcPr>
            <w:tcW w:w="4975" w:type="dxa"/>
          </w:tcPr>
          <w:p w:rsidR="00FC42ED" w:rsidRDefault="00FC42ED" w:rsidP="00870ECB"/>
        </w:tc>
      </w:tr>
    </w:tbl>
    <w:p w:rsidR="00FC42ED" w:rsidRDefault="00FC42ED" w:rsidP="00870ECB"/>
    <w:p w:rsidR="0003691F" w:rsidRPr="00233756" w:rsidRDefault="0003691F" w:rsidP="00870ECB"/>
    <w:p w:rsidR="00233756" w:rsidRPr="00233756" w:rsidRDefault="00233756" w:rsidP="001C21F1">
      <w:pPr>
        <w:pStyle w:val="Header2"/>
      </w:pPr>
      <w:r w:rsidRPr="00233756">
        <w:t>Del</w:t>
      </w:r>
      <w:r w:rsidR="00E81910">
        <w:t xml:space="preserve">iver </w:t>
      </w:r>
      <w:r w:rsidR="00910A62">
        <w:t xml:space="preserve">Products or </w:t>
      </w:r>
      <w:r w:rsidR="00E81910">
        <w:t>Services</w:t>
      </w:r>
    </w:p>
    <w:p w:rsidR="00233756" w:rsidRDefault="00233756" w:rsidP="006E7485">
      <w:pPr>
        <w:pStyle w:val="Header3"/>
      </w:pPr>
      <w:r w:rsidRPr="00233756">
        <w:t>Comple</w:t>
      </w:r>
      <w:r w:rsidR="00275D0C">
        <w:t>te the a</w:t>
      </w:r>
      <w:r w:rsidRPr="00233756">
        <w:t>ccepted work</w:t>
      </w:r>
    </w:p>
    <w:p w:rsidR="00275D0C" w:rsidRDefault="0025476A" w:rsidP="0025476A">
      <w:pPr>
        <w:pStyle w:val="StyleStyle1Left025Hanging025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4"/>
      <w:r>
        <w:instrText xml:space="preserve"> FORMCHECKBOX </w:instrText>
      </w:r>
      <w:r>
        <w:fldChar w:fldCharType="end"/>
      </w:r>
      <w:bookmarkEnd w:id="16"/>
      <w:r>
        <w:tab/>
      </w:r>
      <w:r w:rsidR="00910A62">
        <w:t>After you have completed the work, p</w:t>
      </w:r>
      <w:r w:rsidR="00973D35" w:rsidRPr="00973D35">
        <w:t xml:space="preserve">rovide </w:t>
      </w:r>
      <w:r w:rsidR="00910A62">
        <w:t xml:space="preserve">your </w:t>
      </w:r>
      <w:r w:rsidR="00973D35" w:rsidRPr="00973D35">
        <w:t>customer with</w:t>
      </w:r>
      <w:r w:rsidR="00910A62">
        <w:t xml:space="preserve"> a schedule of work completed. Obtain the necessary</w:t>
      </w:r>
      <w:r w:rsidR="00973D35" w:rsidRPr="00973D35">
        <w:t xml:space="preserve"> signatures </w:t>
      </w:r>
      <w:r w:rsidR="002B17AA">
        <w:t>to document that</w:t>
      </w:r>
      <w:r w:rsidR="00973D35" w:rsidRPr="00973D35">
        <w:t xml:space="preserve"> the customer found the work satisfactory upon completion.</w:t>
      </w:r>
    </w:p>
    <w:p w:rsidR="00910A62" w:rsidRDefault="00910A62" w:rsidP="00910A62">
      <w:pPr>
        <w:pStyle w:val="TextEntry"/>
      </w:pPr>
    </w:p>
    <w:p w:rsidR="00910A62" w:rsidRDefault="00910A62" w:rsidP="00910A62">
      <w:pPr>
        <w:pStyle w:val="TextEntry"/>
      </w:pPr>
    </w:p>
    <w:p w:rsidR="00233756" w:rsidRPr="00233756" w:rsidRDefault="00233756" w:rsidP="001C21F1">
      <w:pPr>
        <w:pStyle w:val="Header2"/>
      </w:pPr>
      <w:r w:rsidRPr="00233756">
        <w:t>Pa</w:t>
      </w:r>
      <w:r w:rsidR="00E81910">
        <w:t>yment</w:t>
      </w:r>
    </w:p>
    <w:p w:rsidR="00233756" w:rsidRDefault="00233756" w:rsidP="006E7485">
      <w:pPr>
        <w:pStyle w:val="Header3"/>
      </w:pPr>
      <w:r w:rsidRPr="00233756">
        <w:t xml:space="preserve">Invoice </w:t>
      </w:r>
      <w:r w:rsidR="00275D0C">
        <w:t xml:space="preserve">the </w:t>
      </w:r>
      <w:r w:rsidR="00CC68D2">
        <w:t>c</w:t>
      </w:r>
      <w:r w:rsidRPr="00233756">
        <w:t>lient</w:t>
      </w:r>
    </w:p>
    <w:p w:rsidR="00275D0C" w:rsidRDefault="004F628B" w:rsidP="004F628B">
      <w:pPr>
        <w:pStyle w:val="StyleStyle1Left025Hanging025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5"/>
      <w:r>
        <w:instrText xml:space="preserve"> FORMCHECKBOX </w:instrText>
      </w:r>
      <w:r>
        <w:fldChar w:fldCharType="end"/>
      </w:r>
      <w:bookmarkEnd w:id="17"/>
      <w:r>
        <w:tab/>
      </w:r>
      <w:r w:rsidR="00973D35" w:rsidRPr="00973D35">
        <w:t>Send the client a formal invoice that will serve as a tracking mechanism for both your business and the client.</w:t>
      </w:r>
    </w:p>
    <w:p w:rsidR="00CC68D2" w:rsidRDefault="00CC68D2" w:rsidP="00CC68D2">
      <w:pPr>
        <w:pStyle w:val="TextEntry"/>
      </w:pPr>
    </w:p>
    <w:p w:rsidR="00233756" w:rsidRDefault="00CC68D2" w:rsidP="006E7485">
      <w:pPr>
        <w:pStyle w:val="Header3"/>
      </w:pPr>
      <w:r>
        <w:t>Receive p</w:t>
      </w:r>
      <w:r w:rsidR="00233756" w:rsidRPr="00233756">
        <w:t>ayment</w:t>
      </w:r>
    </w:p>
    <w:p w:rsidR="00275D0C" w:rsidRDefault="004F628B" w:rsidP="004F628B">
      <w:pPr>
        <w:pStyle w:val="StyleStyle1Left025Hanging025"/>
      </w:pP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6"/>
      <w:r>
        <w:instrText xml:space="preserve"> FORMCHECKBOX </w:instrText>
      </w:r>
      <w:r>
        <w:fldChar w:fldCharType="end"/>
      </w:r>
      <w:bookmarkEnd w:id="18"/>
      <w:r>
        <w:tab/>
      </w:r>
      <w:r w:rsidR="00973D35" w:rsidRPr="00973D35">
        <w:t>Acknowledge receipt of the payment for your records.</w:t>
      </w:r>
    </w:p>
    <w:p w:rsidR="00CC68D2" w:rsidRDefault="00CC68D2" w:rsidP="00CC68D2">
      <w:pPr>
        <w:pStyle w:val="TextEntry"/>
      </w:pPr>
    </w:p>
    <w:p w:rsidR="00CC68D2" w:rsidRDefault="00633C57" w:rsidP="00CC68D2">
      <w:pPr>
        <w:pStyle w:val="TextEntry"/>
      </w:pPr>
      <w:r>
        <w:br w:type="page"/>
      </w:r>
    </w:p>
    <w:p w:rsidR="00233756" w:rsidRPr="00233756" w:rsidRDefault="00233756" w:rsidP="001C21F1">
      <w:pPr>
        <w:pStyle w:val="Header2"/>
      </w:pPr>
      <w:r w:rsidRPr="00233756">
        <w:t>Customer Satisfaction</w:t>
      </w:r>
    </w:p>
    <w:p w:rsidR="00233756" w:rsidRDefault="00233756" w:rsidP="006E7485">
      <w:pPr>
        <w:pStyle w:val="Header3"/>
      </w:pPr>
      <w:r w:rsidRPr="00233756">
        <w:t>Validate customer satisfaction</w:t>
      </w:r>
    </w:p>
    <w:p w:rsidR="00275D0C" w:rsidRDefault="00633C57" w:rsidP="00633C57">
      <w:pPr>
        <w:pStyle w:val="StyleStyle1Left025Hanging025"/>
      </w:pP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7"/>
      <w:r>
        <w:instrText xml:space="preserve"> FORMCHECKBOX </w:instrText>
      </w:r>
      <w:r>
        <w:fldChar w:fldCharType="end"/>
      </w:r>
      <w:bookmarkEnd w:id="19"/>
      <w:r>
        <w:tab/>
      </w:r>
      <w:r w:rsidR="00973D35" w:rsidRPr="00973D35">
        <w:t xml:space="preserve">Make a follow-up call to the customer to ensure his satisfaction </w:t>
      </w:r>
      <w:r w:rsidR="00973D35">
        <w:t xml:space="preserve">and </w:t>
      </w:r>
      <w:r w:rsidR="00CC68D2">
        <w:t xml:space="preserve">to </w:t>
      </w:r>
      <w:r w:rsidR="00973D35" w:rsidRPr="00973D35">
        <w:t>enhance customer service.</w:t>
      </w:r>
    </w:p>
    <w:p w:rsidR="00CC68D2" w:rsidRDefault="00CC68D2" w:rsidP="00CC68D2">
      <w:pPr>
        <w:pStyle w:val="TextEntry"/>
      </w:pPr>
    </w:p>
    <w:p w:rsidR="00233756" w:rsidRDefault="00233756" w:rsidP="006E7485">
      <w:pPr>
        <w:pStyle w:val="Header3"/>
      </w:pPr>
      <w:r w:rsidRPr="00233756">
        <w:t>Gather references</w:t>
      </w:r>
    </w:p>
    <w:p w:rsidR="00275D0C" w:rsidRPr="00973D35" w:rsidRDefault="00633C57" w:rsidP="00633C57">
      <w:pPr>
        <w:pStyle w:val="StyleStyle1Left025Hanging025"/>
      </w:pP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8"/>
      <w:r>
        <w:instrText xml:space="preserve"> FORMCHECKBOX </w:instrText>
      </w:r>
      <w:r>
        <w:fldChar w:fldCharType="end"/>
      </w:r>
      <w:bookmarkEnd w:id="20"/>
      <w:r>
        <w:tab/>
      </w:r>
      <w:r w:rsidR="00973D35" w:rsidRPr="00973D35">
        <w:t>Ask the customer if you can count on them for a positive refe</w:t>
      </w:r>
      <w:r w:rsidR="00CC68D2">
        <w:t>rence</w:t>
      </w:r>
      <w:r w:rsidR="00973D35" w:rsidRPr="00973D35">
        <w:t xml:space="preserve">. Request </w:t>
      </w:r>
      <w:r w:rsidR="002B17AA">
        <w:t xml:space="preserve">that </w:t>
      </w:r>
      <w:r w:rsidR="00973D35" w:rsidRPr="00973D35">
        <w:t>a letter be sent to your office.</w:t>
      </w:r>
    </w:p>
    <w:p w:rsidR="00CC68D2" w:rsidRDefault="00CC68D2" w:rsidP="00CC68D2">
      <w:pPr>
        <w:pStyle w:val="TextEntry"/>
      </w:pPr>
    </w:p>
    <w:p w:rsidR="00233756" w:rsidRDefault="00233756" w:rsidP="006E7485">
      <w:pPr>
        <w:pStyle w:val="Header3"/>
      </w:pPr>
      <w:r w:rsidRPr="00233756">
        <w:t>Define case study</w:t>
      </w:r>
    </w:p>
    <w:p w:rsidR="00275D0C" w:rsidRPr="00973D35" w:rsidRDefault="00633C57" w:rsidP="00633C57">
      <w:pPr>
        <w:pStyle w:val="StyleStyle1Left025Hanging025"/>
      </w:pPr>
      <w: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19"/>
      <w:r>
        <w:instrText xml:space="preserve"> FORMCHECKBOX </w:instrText>
      </w:r>
      <w:r>
        <w:fldChar w:fldCharType="end"/>
      </w:r>
      <w:bookmarkEnd w:id="21"/>
      <w:r>
        <w:tab/>
      </w:r>
      <w:r w:rsidR="00973D35" w:rsidRPr="00973D35">
        <w:t xml:space="preserve">Document the things you learned </w:t>
      </w:r>
      <w:r w:rsidR="00CC68D2">
        <w:t>and identify what worked and what didn’t</w:t>
      </w:r>
      <w:r w:rsidR="00973D35" w:rsidRPr="00973D35">
        <w:t xml:space="preserve"> so you can repeat the positive aspects of your sale </w:t>
      </w:r>
      <w:r w:rsidR="00973D35">
        <w:t>next time</w:t>
      </w:r>
      <w:r w:rsidR="00973D35" w:rsidRPr="00973D35">
        <w:t>.</w:t>
      </w:r>
    </w:p>
    <w:p w:rsidR="00275D0C" w:rsidRDefault="00275D0C" w:rsidP="00CC68D2">
      <w:pPr>
        <w:pStyle w:val="TextEntry"/>
      </w:pPr>
    </w:p>
    <w:p w:rsidR="00CC68D2" w:rsidRDefault="00CC68D2" w:rsidP="00CC68D2">
      <w:pPr>
        <w:pStyle w:val="TextEntry"/>
      </w:pPr>
    </w:p>
    <w:p w:rsidR="00CC68D2" w:rsidRDefault="00CC68D2" w:rsidP="00CC68D2">
      <w:pPr>
        <w:pStyle w:val="TextEntry"/>
      </w:pPr>
      <w:r>
        <w:br w:type="page"/>
      </w:r>
    </w:p>
    <w:p w:rsidR="00AA63C4" w:rsidRDefault="00AA63C4" w:rsidP="001C21F1">
      <w:pPr>
        <w:pStyle w:val="Header2"/>
      </w:pPr>
      <w:r>
        <w:t>Sample Checklist</w:t>
      </w:r>
    </w:p>
    <w:p w:rsidR="00AA63C4" w:rsidRDefault="00AA63C4" w:rsidP="0003691F"/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577"/>
        <w:gridCol w:w="3913"/>
        <w:gridCol w:w="4338"/>
      </w:tblGrid>
      <w:tr w:rsidR="00AA63C4" w:rsidRPr="00AA63C4">
        <w:trPr>
          <w:tblHeader/>
        </w:trPr>
        <w:tc>
          <w:tcPr>
            <w:tcW w:w="9828" w:type="dxa"/>
            <w:gridSpan w:val="3"/>
            <w:tcBorders>
              <w:bottom w:val="single" w:sz="4" w:space="0" w:color="auto"/>
            </w:tcBorders>
            <w:shd w:val="clear" w:color="auto" w:fill="666666"/>
          </w:tcPr>
          <w:p w:rsidR="00AA63C4" w:rsidRPr="000D2B8D" w:rsidRDefault="00B15DF0" w:rsidP="000F4671">
            <w:pPr>
              <w:pStyle w:val="StyleTblHeader2White"/>
              <w:rPr>
                <w:i w:val="0"/>
              </w:rPr>
            </w:pPr>
            <w:r w:rsidRPr="000D2B8D">
              <w:rPr>
                <w:i w:val="0"/>
              </w:rPr>
              <w:t>Due Diligence Checklist</w:t>
            </w:r>
          </w:p>
        </w:tc>
      </w:tr>
      <w:tr w:rsidR="00AA63C4">
        <w:trPr>
          <w:tblHeader/>
        </w:trPr>
        <w:tc>
          <w:tcPr>
            <w:tcW w:w="1577" w:type="dxa"/>
            <w:shd w:val="clear" w:color="auto" w:fill="808080"/>
          </w:tcPr>
          <w:p w:rsidR="00AA63C4" w:rsidRPr="0003691F" w:rsidRDefault="00AA63C4" w:rsidP="00CC68D2">
            <w:pPr>
              <w:pStyle w:val="TblHeader2"/>
              <w:rPr>
                <w:color w:val="FFFFFF"/>
              </w:rPr>
            </w:pPr>
            <w:r w:rsidRPr="0003691F">
              <w:rPr>
                <w:color w:val="FFFFFF"/>
              </w:rPr>
              <w:t>Completed</w:t>
            </w:r>
          </w:p>
        </w:tc>
        <w:tc>
          <w:tcPr>
            <w:tcW w:w="3913" w:type="dxa"/>
            <w:shd w:val="clear" w:color="auto" w:fill="808080"/>
          </w:tcPr>
          <w:p w:rsidR="00AA63C4" w:rsidRPr="0003691F" w:rsidRDefault="00AA63C4" w:rsidP="00CC68D2">
            <w:pPr>
              <w:pStyle w:val="TblHeader2"/>
              <w:rPr>
                <w:color w:val="FFFFFF"/>
              </w:rPr>
            </w:pPr>
            <w:r w:rsidRPr="0003691F">
              <w:rPr>
                <w:color w:val="FFFFFF"/>
              </w:rPr>
              <w:t>Task</w:t>
            </w:r>
          </w:p>
        </w:tc>
        <w:tc>
          <w:tcPr>
            <w:tcW w:w="4338" w:type="dxa"/>
            <w:shd w:val="clear" w:color="auto" w:fill="808080"/>
          </w:tcPr>
          <w:p w:rsidR="00AA63C4" w:rsidRPr="0003691F" w:rsidRDefault="00AA63C4" w:rsidP="00CC68D2">
            <w:pPr>
              <w:pStyle w:val="TblHeader2"/>
              <w:rPr>
                <w:color w:val="FFFFFF"/>
              </w:rPr>
            </w:pPr>
            <w:r w:rsidRPr="0003691F">
              <w:rPr>
                <w:color w:val="FFFFFF"/>
              </w:rPr>
              <w:t>Notes</w:t>
            </w:r>
          </w:p>
        </w:tc>
      </w:tr>
      <w:bookmarkStart w:id="22" w:name="Check20"/>
      <w:tr w:rsidR="00AA63C4" w:rsidRPr="007E3C82">
        <w:tc>
          <w:tcPr>
            <w:tcW w:w="1577" w:type="dxa"/>
          </w:tcPr>
          <w:p w:rsidR="00AA63C4" w:rsidRPr="007E3C82" w:rsidRDefault="007E3C82" w:rsidP="002A7874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3C82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3C82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Pr="007E3C82">
              <w:rPr>
                <w:rFonts w:ascii="Arial" w:hAnsi="Arial" w:cs="Arial"/>
                <w:sz w:val="24"/>
                <w:szCs w:val="24"/>
              </w:rPr>
            </w:r>
            <w:r w:rsidRPr="007E3C82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2"/>
          </w:p>
        </w:tc>
        <w:tc>
          <w:tcPr>
            <w:tcW w:w="3913" w:type="dxa"/>
          </w:tcPr>
          <w:p w:rsidR="00AA63C4" w:rsidRPr="007E3C82" w:rsidRDefault="00AA63C4" w:rsidP="00AA63C4">
            <w:pPr>
              <w:pStyle w:val="BlockText"/>
              <w:ind w:left="0"/>
            </w:pPr>
            <w:r w:rsidRPr="007E3C82">
              <w:t>Research potential clients</w:t>
            </w:r>
          </w:p>
        </w:tc>
        <w:tc>
          <w:tcPr>
            <w:tcW w:w="4338" w:type="dxa"/>
          </w:tcPr>
          <w:p w:rsidR="00B15DF0" w:rsidRPr="007E3C82" w:rsidRDefault="00B15DF0" w:rsidP="00B30A38">
            <w:pPr>
              <w:pStyle w:val="BlockText"/>
              <w:ind w:left="72"/>
            </w:pPr>
          </w:p>
        </w:tc>
      </w:tr>
      <w:bookmarkStart w:id="23" w:name="Check21"/>
      <w:tr w:rsidR="00AA63C4" w:rsidRPr="007E3C82">
        <w:tc>
          <w:tcPr>
            <w:tcW w:w="1577" w:type="dxa"/>
          </w:tcPr>
          <w:p w:rsidR="00AA63C4" w:rsidRPr="007E3C82" w:rsidRDefault="007E3C82" w:rsidP="00514B9F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3"/>
          </w:p>
        </w:tc>
        <w:tc>
          <w:tcPr>
            <w:tcW w:w="3913" w:type="dxa"/>
          </w:tcPr>
          <w:p w:rsidR="00AA63C4" w:rsidRPr="007E3C82" w:rsidRDefault="00AA63C4" w:rsidP="00AA63C4">
            <w:pPr>
              <w:pStyle w:val="BlockText"/>
              <w:ind w:left="0"/>
            </w:pPr>
            <w:r w:rsidRPr="007E3C82">
              <w:t>What vendors could be clients</w:t>
            </w:r>
            <w:r w:rsidR="002B17AA">
              <w:t>?</w:t>
            </w:r>
          </w:p>
        </w:tc>
        <w:tc>
          <w:tcPr>
            <w:tcW w:w="4338" w:type="dxa"/>
          </w:tcPr>
          <w:p w:rsidR="00B15DF0" w:rsidRPr="007E3C82" w:rsidRDefault="00B15DF0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 w:rsidRPr="007E3C82">
              <w:t>Call Wingtip Toys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 w:rsidRPr="007E3C82">
              <w:t>Identify main contact at Wingtip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>
              <w:t xml:space="preserve">Get account information: </w:t>
            </w:r>
            <w:r w:rsidRPr="007E3C82">
              <w:t>annual sales 2003, how many branches, number of employees, etc.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 w:rsidRPr="007E3C82">
              <w:t>Based on sales numbers</w:t>
            </w:r>
            <w:r w:rsidR="002B17AA">
              <w:t>,</w:t>
            </w:r>
            <w:r w:rsidRPr="007E3C82">
              <w:t xml:space="preserve"> how good is this company as a potential customer?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 w:rsidRPr="007E3C82">
              <w:t>Why do they need me?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  <w:tr w:rsidR="007E3C82" w:rsidRPr="007E3C82">
        <w:tc>
          <w:tcPr>
            <w:tcW w:w="1577" w:type="dxa"/>
          </w:tcPr>
          <w:p w:rsidR="007E3C82" w:rsidRPr="007E3C82" w:rsidRDefault="007E3C82" w:rsidP="00402D4A">
            <w:pPr>
              <w:pStyle w:val="BlockTex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913" w:type="dxa"/>
          </w:tcPr>
          <w:p w:rsidR="007E3C82" w:rsidRPr="007E3C82" w:rsidRDefault="007E3C82" w:rsidP="00AA63C4">
            <w:pPr>
              <w:pStyle w:val="BlockText"/>
              <w:ind w:left="0"/>
            </w:pPr>
            <w:r w:rsidRPr="007E3C82">
              <w:t>How mu</w:t>
            </w:r>
            <w:r w:rsidR="002B17AA">
              <w:t>ch work is needed to secure an "A"</w:t>
            </w:r>
            <w:r w:rsidRPr="007E3C82">
              <w:t xml:space="preserve"> sale?</w:t>
            </w:r>
          </w:p>
        </w:tc>
        <w:tc>
          <w:tcPr>
            <w:tcW w:w="4338" w:type="dxa"/>
          </w:tcPr>
          <w:p w:rsidR="007E3C82" w:rsidRPr="007E3C82" w:rsidRDefault="007E3C82" w:rsidP="00B30A38">
            <w:pPr>
              <w:pStyle w:val="BlockText"/>
              <w:ind w:left="72"/>
            </w:pPr>
          </w:p>
        </w:tc>
      </w:tr>
    </w:tbl>
    <w:p w:rsidR="00AA63C4" w:rsidRDefault="00AA63C4" w:rsidP="00AA63C4">
      <w:pPr>
        <w:pStyle w:val="BlockText"/>
      </w:pPr>
    </w:p>
    <w:sectPr w:rsidR="00AA63C4" w:rsidSect="006A67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1022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B7E" w:rsidRDefault="00941B7E" w:rsidP="00870ECB">
      <w:r>
        <w:separator/>
      </w:r>
    </w:p>
  </w:endnote>
  <w:endnote w:type="continuationSeparator" w:id="0">
    <w:p w:rsidR="00941B7E" w:rsidRDefault="00941B7E" w:rsidP="0087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8AF" w:rsidRDefault="00EA08AF" w:rsidP="00EA08AF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6B108A">
      <w:rPr>
        <w:noProof/>
      </w:rPr>
      <w:t>2/16/2012</w:t>
    </w:r>
    <w:r>
      <w:fldChar w:fldCharType="end"/>
    </w:r>
    <w:r>
      <w:tab/>
      <w:t>Due Diligence Checklist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108A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8AF" w:rsidRPr="00726046" w:rsidRDefault="00EA08AF" w:rsidP="00EA08AF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6B108A">
      <w:rPr>
        <w:noProof/>
      </w:rPr>
      <w:t>2/16/2012</w:t>
    </w:r>
    <w:r>
      <w:fldChar w:fldCharType="end"/>
    </w:r>
    <w:r>
      <w:tab/>
      <w:t>Due Diligence Checklist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108A">
      <w:rPr>
        <w:rStyle w:val="PageNumber"/>
        <w:noProof/>
      </w:rPr>
      <w:t>2</w:t>
    </w:r>
    <w:r>
      <w:rPr>
        <w:rStyle w:val="PageNumber"/>
      </w:rPr>
      <w:fldChar w:fldCharType="end"/>
    </w:r>
  </w:p>
  <w:p w:rsidR="007901D8" w:rsidRPr="00EA08AF" w:rsidRDefault="007901D8" w:rsidP="00EA08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B7E" w:rsidRDefault="00941B7E" w:rsidP="00870ECB">
      <w:r>
        <w:separator/>
      </w:r>
    </w:p>
  </w:footnote>
  <w:footnote w:type="continuationSeparator" w:id="0">
    <w:p w:rsidR="00941B7E" w:rsidRDefault="00941B7E" w:rsidP="00870E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1D8" w:rsidRDefault="007901D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1D8" w:rsidRDefault="007901D8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B4AF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CE6273"/>
    <w:multiLevelType w:val="hybridMultilevel"/>
    <w:tmpl w:val="2C7865F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3">
    <w:nsid w:val="12CE2500"/>
    <w:multiLevelType w:val="hybridMultilevel"/>
    <w:tmpl w:val="79868F1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6434CC1"/>
    <w:multiLevelType w:val="hybridMultilevel"/>
    <w:tmpl w:val="978A002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A9D227C"/>
    <w:multiLevelType w:val="hybridMultilevel"/>
    <w:tmpl w:val="45868A88"/>
    <w:lvl w:ilvl="0" w:tplc="F6164A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9330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EF6004D"/>
    <w:multiLevelType w:val="hybridMultilevel"/>
    <w:tmpl w:val="E960A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DA0EC6"/>
    <w:multiLevelType w:val="hybridMultilevel"/>
    <w:tmpl w:val="F15AB5F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35785E"/>
    <w:multiLevelType w:val="hybridMultilevel"/>
    <w:tmpl w:val="1AAED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26B6448D"/>
    <w:multiLevelType w:val="hybridMultilevel"/>
    <w:tmpl w:val="254AFEA8"/>
    <w:lvl w:ilvl="0" w:tplc="F6164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99330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A4E27A3"/>
    <w:multiLevelType w:val="hybridMultilevel"/>
    <w:tmpl w:val="A2AC15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E3D0A8A"/>
    <w:multiLevelType w:val="hybridMultilevel"/>
    <w:tmpl w:val="1612F9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EFF728B"/>
    <w:multiLevelType w:val="hybridMultilevel"/>
    <w:tmpl w:val="4D2CEE90"/>
    <w:lvl w:ilvl="0" w:tplc="AA62F64E">
      <w:start w:val="1"/>
      <w:numFmt w:val="bullet"/>
      <w:pStyle w:val="Examplequestionsend"/>
      <w:lvlText w:val=""/>
      <w:lvlJc w:val="left"/>
      <w:pPr>
        <w:tabs>
          <w:tab w:val="num" w:pos="-11520"/>
        </w:tabs>
        <w:ind w:left="-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0"/>
        </w:tabs>
        <w:ind w:left="-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080"/>
        </w:tabs>
        <w:ind w:left="-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360"/>
        </w:tabs>
        <w:ind w:left="-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8640"/>
        </w:tabs>
        <w:ind w:left="-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7920"/>
        </w:tabs>
        <w:ind w:left="-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-7200"/>
        </w:tabs>
        <w:ind w:left="-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-6480"/>
        </w:tabs>
        <w:ind w:left="-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-5760"/>
        </w:tabs>
        <w:ind w:left="-5760" w:hanging="360"/>
      </w:pPr>
      <w:rPr>
        <w:rFonts w:ascii="Wingdings" w:hAnsi="Wingdings" w:hint="default"/>
      </w:rPr>
    </w:lvl>
  </w:abstractNum>
  <w:abstractNum w:abstractNumId="17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54CA0C1A"/>
    <w:multiLevelType w:val="hybridMultilevel"/>
    <w:tmpl w:val="0450C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C82C21"/>
    <w:multiLevelType w:val="hybridMultilevel"/>
    <w:tmpl w:val="6D48D60C"/>
    <w:lvl w:ilvl="0" w:tplc="F6164AC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993300"/>
      </w:rPr>
    </w:lvl>
    <w:lvl w:ilvl="1" w:tplc="F6164AC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99330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>
    <w:nsid w:val="693724E8"/>
    <w:multiLevelType w:val="hybridMultilevel"/>
    <w:tmpl w:val="1BE8E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D1B6CA9"/>
    <w:multiLevelType w:val="multilevel"/>
    <w:tmpl w:val="E1DAFEB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99330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F182C73"/>
    <w:multiLevelType w:val="hybridMultilevel"/>
    <w:tmpl w:val="FBE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174C98"/>
    <w:multiLevelType w:val="multilevel"/>
    <w:tmpl w:val="978A00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75FE687A"/>
    <w:multiLevelType w:val="hybridMultilevel"/>
    <w:tmpl w:val="E1DAFEB0"/>
    <w:lvl w:ilvl="0" w:tplc="F6164AC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9933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768C2DAC"/>
    <w:multiLevelType w:val="hybridMultilevel"/>
    <w:tmpl w:val="9B00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8B517E"/>
    <w:multiLevelType w:val="hybridMultilevel"/>
    <w:tmpl w:val="3648B8D2"/>
    <w:lvl w:ilvl="0" w:tplc="F6164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99330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>
    <w:nsid w:val="7E612864"/>
    <w:multiLevelType w:val="hybridMultilevel"/>
    <w:tmpl w:val="615EB63A"/>
    <w:lvl w:ilvl="0" w:tplc="F6164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99330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14"/>
  </w:num>
  <w:num w:numId="4">
    <w:abstractNumId w:val="17"/>
  </w:num>
  <w:num w:numId="5">
    <w:abstractNumId w:val="2"/>
  </w:num>
  <w:num w:numId="6">
    <w:abstractNumId w:val="9"/>
  </w:num>
  <w:num w:numId="7">
    <w:abstractNumId w:val="15"/>
  </w:num>
  <w:num w:numId="8">
    <w:abstractNumId w:val="18"/>
  </w:num>
  <w:num w:numId="9">
    <w:abstractNumId w:val="22"/>
  </w:num>
  <w:num w:numId="10">
    <w:abstractNumId w:val="8"/>
  </w:num>
  <w:num w:numId="11">
    <w:abstractNumId w:val="25"/>
  </w:num>
  <w:num w:numId="12">
    <w:abstractNumId w:val="30"/>
  </w:num>
  <w:num w:numId="13">
    <w:abstractNumId w:val="6"/>
  </w:num>
  <w:num w:numId="14">
    <w:abstractNumId w:val="21"/>
  </w:num>
  <w:num w:numId="15">
    <w:abstractNumId w:val="11"/>
  </w:num>
  <w:num w:numId="16">
    <w:abstractNumId w:val="20"/>
  </w:num>
  <w:num w:numId="17">
    <w:abstractNumId w:val="23"/>
  </w:num>
  <w:num w:numId="18">
    <w:abstractNumId w:val="1"/>
  </w:num>
  <w:num w:numId="19">
    <w:abstractNumId w:val="13"/>
  </w:num>
  <w:num w:numId="20">
    <w:abstractNumId w:val="12"/>
  </w:num>
  <w:num w:numId="21">
    <w:abstractNumId w:val="3"/>
  </w:num>
  <w:num w:numId="22">
    <w:abstractNumId w:val="7"/>
  </w:num>
  <w:num w:numId="23">
    <w:abstractNumId w:val="4"/>
  </w:num>
  <w:num w:numId="24">
    <w:abstractNumId w:val="26"/>
  </w:num>
  <w:num w:numId="25">
    <w:abstractNumId w:val="5"/>
  </w:num>
  <w:num w:numId="26">
    <w:abstractNumId w:val="32"/>
  </w:num>
  <w:num w:numId="27">
    <w:abstractNumId w:val="10"/>
  </w:num>
  <w:num w:numId="28">
    <w:abstractNumId w:val="31"/>
  </w:num>
  <w:num w:numId="29">
    <w:abstractNumId w:val="29"/>
  </w:num>
  <w:num w:numId="30">
    <w:abstractNumId w:val="24"/>
  </w:num>
  <w:num w:numId="31">
    <w:abstractNumId w:val="19"/>
  </w:num>
  <w:num w:numId="32">
    <w:abstractNumId w:val="1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51"/>
    <w:rsid w:val="0003120C"/>
    <w:rsid w:val="0003691F"/>
    <w:rsid w:val="000549DF"/>
    <w:rsid w:val="00060B60"/>
    <w:rsid w:val="00061A1F"/>
    <w:rsid w:val="00084ECD"/>
    <w:rsid w:val="000927EA"/>
    <w:rsid w:val="000B268A"/>
    <w:rsid w:val="000D2B8D"/>
    <w:rsid w:val="000F4671"/>
    <w:rsid w:val="00103966"/>
    <w:rsid w:val="00107CAC"/>
    <w:rsid w:val="00143B45"/>
    <w:rsid w:val="00164C97"/>
    <w:rsid w:val="00186425"/>
    <w:rsid w:val="001C0778"/>
    <w:rsid w:val="001C21F1"/>
    <w:rsid w:val="001D250F"/>
    <w:rsid w:val="001D3651"/>
    <w:rsid w:val="00210E48"/>
    <w:rsid w:val="00233756"/>
    <w:rsid w:val="0025476A"/>
    <w:rsid w:val="002710D9"/>
    <w:rsid w:val="00275D0C"/>
    <w:rsid w:val="002A7874"/>
    <w:rsid w:val="002B17AA"/>
    <w:rsid w:val="002D3313"/>
    <w:rsid w:val="002E2F8E"/>
    <w:rsid w:val="0032747A"/>
    <w:rsid w:val="00334825"/>
    <w:rsid w:val="003725DA"/>
    <w:rsid w:val="003F2B6D"/>
    <w:rsid w:val="00402B7B"/>
    <w:rsid w:val="00402D4A"/>
    <w:rsid w:val="004324DC"/>
    <w:rsid w:val="00432E47"/>
    <w:rsid w:val="00497612"/>
    <w:rsid w:val="004A1A69"/>
    <w:rsid w:val="004F628B"/>
    <w:rsid w:val="00514B9F"/>
    <w:rsid w:val="005328DD"/>
    <w:rsid w:val="00534009"/>
    <w:rsid w:val="005F77F2"/>
    <w:rsid w:val="006114A8"/>
    <w:rsid w:val="006168BA"/>
    <w:rsid w:val="00633C57"/>
    <w:rsid w:val="00646C54"/>
    <w:rsid w:val="0066096E"/>
    <w:rsid w:val="006851E8"/>
    <w:rsid w:val="00691A0D"/>
    <w:rsid w:val="006A67D3"/>
    <w:rsid w:val="006A6A2A"/>
    <w:rsid w:val="006B108A"/>
    <w:rsid w:val="006D49D0"/>
    <w:rsid w:val="006E7485"/>
    <w:rsid w:val="006F0BCB"/>
    <w:rsid w:val="006F123F"/>
    <w:rsid w:val="007075DD"/>
    <w:rsid w:val="00730FBE"/>
    <w:rsid w:val="0076121E"/>
    <w:rsid w:val="007901D8"/>
    <w:rsid w:val="007E3C82"/>
    <w:rsid w:val="0083446B"/>
    <w:rsid w:val="00835AD2"/>
    <w:rsid w:val="00870ECB"/>
    <w:rsid w:val="00897A62"/>
    <w:rsid w:val="008B07CD"/>
    <w:rsid w:val="008B1F83"/>
    <w:rsid w:val="008C3EFB"/>
    <w:rsid w:val="008F5380"/>
    <w:rsid w:val="00910A62"/>
    <w:rsid w:val="00941B7E"/>
    <w:rsid w:val="00973D35"/>
    <w:rsid w:val="00982DC2"/>
    <w:rsid w:val="00987C6C"/>
    <w:rsid w:val="009C063F"/>
    <w:rsid w:val="009C0D77"/>
    <w:rsid w:val="009C14E6"/>
    <w:rsid w:val="009D68E0"/>
    <w:rsid w:val="009E01EF"/>
    <w:rsid w:val="00A02C3D"/>
    <w:rsid w:val="00A3444E"/>
    <w:rsid w:val="00A514BB"/>
    <w:rsid w:val="00A730C8"/>
    <w:rsid w:val="00AA1C63"/>
    <w:rsid w:val="00AA63C4"/>
    <w:rsid w:val="00B15DF0"/>
    <w:rsid w:val="00B27BF6"/>
    <w:rsid w:val="00B30A38"/>
    <w:rsid w:val="00B46511"/>
    <w:rsid w:val="00B56F35"/>
    <w:rsid w:val="00B85D82"/>
    <w:rsid w:val="00B8650C"/>
    <w:rsid w:val="00BC13FF"/>
    <w:rsid w:val="00BE4897"/>
    <w:rsid w:val="00C11A55"/>
    <w:rsid w:val="00C20DBC"/>
    <w:rsid w:val="00C54CFC"/>
    <w:rsid w:val="00C87EC2"/>
    <w:rsid w:val="00CA55AA"/>
    <w:rsid w:val="00CA6EC3"/>
    <w:rsid w:val="00CB25B4"/>
    <w:rsid w:val="00CC68D2"/>
    <w:rsid w:val="00D20071"/>
    <w:rsid w:val="00D33407"/>
    <w:rsid w:val="00D339FE"/>
    <w:rsid w:val="00D97503"/>
    <w:rsid w:val="00DA0A78"/>
    <w:rsid w:val="00DB6AAB"/>
    <w:rsid w:val="00DC04FE"/>
    <w:rsid w:val="00DC130F"/>
    <w:rsid w:val="00DE19B0"/>
    <w:rsid w:val="00DF6161"/>
    <w:rsid w:val="00E17C66"/>
    <w:rsid w:val="00E81910"/>
    <w:rsid w:val="00E92FF5"/>
    <w:rsid w:val="00E9726D"/>
    <w:rsid w:val="00EA08AF"/>
    <w:rsid w:val="00EE2821"/>
    <w:rsid w:val="00EF1DFC"/>
    <w:rsid w:val="00F15B55"/>
    <w:rsid w:val="00F37364"/>
    <w:rsid w:val="00F406E3"/>
    <w:rsid w:val="00F82269"/>
    <w:rsid w:val="00F91711"/>
    <w:rsid w:val="00FB4DC7"/>
    <w:rsid w:val="00FC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70ECB"/>
    <w:pPr>
      <w:tabs>
        <w:tab w:val="center" w:pos="4680"/>
      </w:tabs>
      <w:ind w:left="-18"/>
    </w:pPr>
    <w:rPr>
      <w:rFonts w:ascii="Verdana" w:hAnsi="Verdana"/>
    </w:rPr>
  </w:style>
  <w:style w:type="paragraph" w:styleId="Heading1">
    <w:name w:val="heading 1"/>
    <w:basedOn w:val="Normal"/>
    <w:next w:val="Normal"/>
    <w:qFormat/>
    <w:rsid w:val="00DF6161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DF6161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F6161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4671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4324DC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DF6161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DF6161"/>
    <w:pPr>
      <w:pBdr>
        <w:top w:val="single" w:sz="24" w:space="1" w:color="800080"/>
        <w:right w:val="single" w:sz="24" w:space="4" w:color="800080"/>
      </w:pBdr>
    </w:pPr>
    <w:rPr>
      <w:rFonts w:eastAsia="Times New Roman"/>
      <w:b/>
      <w:bCs/>
      <w:color w:val="FF6600"/>
      <w:sz w:val="48"/>
    </w:rPr>
  </w:style>
  <w:style w:type="paragraph" w:customStyle="1" w:styleId="Sub-Title1">
    <w:name w:val="Sub-Title 1"/>
    <w:basedOn w:val="Heading1"/>
    <w:rsid w:val="00DF6161"/>
    <w:pPr>
      <w:pBdr>
        <w:top w:val="single" w:sz="8" w:space="1" w:color="800080"/>
      </w:pBdr>
      <w:spacing w:before="1200"/>
    </w:pPr>
    <w:rPr>
      <w:rFonts w:eastAsia="Times New Roman"/>
      <w:sz w:val="24"/>
    </w:rPr>
  </w:style>
  <w:style w:type="paragraph" w:customStyle="1" w:styleId="SubTitle2">
    <w:name w:val="Sub Title 2"/>
    <w:basedOn w:val="Heading3"/>
    <w:rsid w:val="006A67D3"/>
    <w:pPr>
      <w:spacing w:after="1080"/>
    </w:pPr>
    <w:rPr>
      <w:rFonts w:eastAsia="Times New Roman"/>
      <w:color w:val="808080"/>
      <w:sz w:val="24"/>
    </w:rPr>
  </w:style>
  <w:style w:type="paragraph" w:customStyle="1" w:styleId="SubTitle3">
    <w:name w:val="Sub Title 3"/>
    <w:basedOn w:val="Normal"/>
    <w:rsid w:val="006A67D3"/>
    <w:pPr>
      <w:jc w:val="right"/>
    </w:pPr>
    <w:rPr>
      <w:rFonts w:eastAsia="Times New Roman"/>
      <w:color w:val="80808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6A67D3"/>
    <w:pPr>
      <w:spacing w:after="120"/>
      <w:ind w:left="0"/>
    </w:pPr>
    <w:rPr>
      <w:rFonts w:eastAsia="Times New Roman"/>
      <w:b/>
      <w:bCs/>
      <w:color w:val="808080"/>
      <w:sz w:val="48"/>
      <w:szCs w:val="48"/>
    </w:rPr>
  </w:style>
  <w:style w:type="paragraph" w:customStyle="1" w:styleId="TaglineTop">
    <w:name w:val="Tagline Top"/>
    <w:basedOn w:val="Heading1"/>
    <w:rsid w:val="00DF6161"/>
    <w:pPr>
      <w:pageBreakBefore/>
      <w:spacing w:after="40"/>
    </w:pPr>
    <w:rPr>
      <w:rFonts w:eastAsia="Times New Roman"/>
      <w:sz w:val="16"/>
    </w:rPr>
  </w:style>
  <w:style w:type="paragraph" w:customStyle="1" w:styleId="DocTitle2">
    <w:name w:val="Doc Title 2"/>
    <w:basedOn w:val="Heading1"/>
    <w:autoRedefine/>
    <w:rsid w:val="006A67D3"/>
    <w:pPr>
      <w:pBdr>
        <w:top w:val="single" w:sz="18" w:space="1" w:color="333333"/>
      </w:pBdr>
      <w:spacing w:after="120"/>
    </w:pPr>
    <w:rPr>
      <w:rFonts w:eastAsia="Times New Roman"/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1C21F1"/>
    <w:pPr>
      <w:pBdr>
        <w:top w:val="single" w:sz="18" w:space="1" w:color="333333"/>
      </w:pBdr>
      <w:tabs>
        <w:tab w:val="left" w:pos="990"/>
      </w:tabs>
      <w:spacing w:before="120" w:after="120"/>
      <w:jc w:val="left"/>
    </w:pPr>
    <w:rPr>
      <w:rFonts w:eastAsia="Times New Roman"/>
      <w:b/>
      <w:sz w:val="28"/>
    </w:rPr>
  </w:style>
  <w:style w:type="paragraph" w:customStyle="1" w:styleId="Header3">
    <w:name w:val="Header 3"/>
    <w:basedOn w:val="Heading2"/>
    <w:autoRedefine/>
    <w:rsid w:val="004324DC"/>
    <w:pPr>
      <w:spacing w:after="120"/>
      <w:ind w:left="360"/>
    </w:pPr>
    <w:rPr>
      <w:rFonts w:eastAsia="Times New Roman"/>
      <w:bCs/>
      <w:sz w:val="22"/>
    </w:rPr>
  </w:style>
  <w:style w:type="character" w:customStyle="1" w:styleId="BodyIndent2">
    <w:name w:val="Body Indent 2"/>
    <w:basedOn w:val="DefaultParagraphFont"/>
    <w:rsid w:val="00DF6161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DF6161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DF6161"/>
    <w:rPr>
      <w:rFonts w:ascii="Verdana" w:hAnsi="Verdana"/>
      <w:sz w:val="18"/>
    </w:rPr>
  </w:style>
  <w:style w:type="paragraph" w:styleId="BlockText">
    <w:name w:val="Block Text"/>
    <w:basedOn w:val="Normal"/>
    <w:rsid w:val="00DF6161"/>
    <w:pPr>
      <w:spacing w:before="120" w:after="240"/>
      <w:ind w:left="360"/>
    </w:pPr>
    <w:rPr>
      <w:rFonts w:eastAsia="Times New Roman"/>
    </w:rPr>
  </w:style>
  <w:style w:type="paragraph" w:customStyle="1" w:styleId="TblHeader2">
    <w:name w:val="Tbl Header 2"/>
    <w:basedOn w:val="Normal"/>
    <w:rsid w:val="000F4671"/>
    <w:pPr>
      <w:spacing w:before="120" w:after="120"/>
      <w:jc w:val="center"/>
    </w:pPr>
    <w:rPr>
      <w:rFonts w:eastAsia="Times New Roman"/>
      <w:b/>
    </w:rPr>
  </w:style>
  <w:style w:type="paragraph" w:customStyle="1" w:styleId="TemplateVerbiage">
    <w:name w:val="Template Verbiage"/>
    <w:basedOn w:val="BodyTextIndent"/>
    <w:rsid w:val="00DF6161"/>
    <w:pPr>
      <w:spacing w:before="120" w:after="120"/>
      <w:ind w:left="720"/>
    </w:pPr>
    <w:rPr>
      <w:rFonts w:eastAsia="Times New Roman"/>
      <w:i/>
    </w:rPr>
  </w:style>
  <w:style w:type="table" w:styleId="TableGrid">
    <w:name w:val="Table Grid"/>
    <w:basedOn w:val="TableNormal"/>
    <w:rsid w:val="00DF616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2CharChar">
    <w:name w:val="Instruction 2 Char Char"/>
    <w:basedOn w:val="DefaultParagraphFont"/>
    <w:rsid w:val="00DF6161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DF6161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6A67D3"/>
    <w:pPr>
      <w:pBdr>
        <w:top w:val="single" w:sz="8" w:space="0" w:color="333333"/>
      </w:pBdr>
    </w:pPr>
    <w:rPr>
      <w:color w:val="808080"/>
    </w:rPr>
  </w:style>
  <w:style w:type="paragraph" w:styleId="EndnoteText">
    <w:name w:val="endnote text"/>
    <w:basedOn w:val="Normal"/>
    <w:semiHidden/>
    <w:rsid w:val="00DF6161"/>
    <w:rPr>
      <w:rFonts w:ascii="Times New Roman" w:eastAsia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DF6161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DF6161"/>
    <w:pPr>
      <w:spacing w:before="240" w:after="240"/>
      <w:ind w:left="1440"/>
    </w:pPr>
    <w:rPr>
      <w:rFonts w:eastAsia="Times New Roman"/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DF6161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DF6161"/>
    <w:pPr>
      <w:spacing w:before="120" w:after="120"/>
    </w:pPr>
  </w:style>
  <w:style w:type="paragraph" w:customStyle="1" w:styleId="TextEntry">
    <w:name w:val="Text Entry"/>
    <w:basedOn w:val="Normal"/>
    <w:autoRedefine/>
    <w:rsid w:val="00CC68D2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link w:val="ExamplequestionsChar"/>
    <w:rsid w:val="00F406E3"/>
    <w:pPr>
      <w:spacing w:before="120" w:after="0"/>
      <w:ind w:left="1080" w:hanging="360"/>
      <w:contextualSpacing/>
    </w:pPr>
    <w:rPr>
      <w:color w:val="993300"/>
    </w:rPr>
  </w:style>
  <w:style w:type="paragraph" w:customStyle="1" w:styleId="SectionIntro">
    <w:name w:val="Section Intro"/>
    <w:basedOn w:val="Normal"/>
    <w:autoRedefine/>
    <w:rsid w:val="00D97503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DF6161"/>
    <w:pPr>
      <w:numPr>
        <w:numId w:val="15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DF6161"/>
    <w:pPr>
      <w:ind w:left="720"/>
    </w:pPr>
    <w:rPr>
      <w:rFonts w:eastAsia="Times New Roman"/>
      <w:color w:val="993300"/>
    </w:rPr>
  </w:style>
  <w:style w:type="paragraph" w:customStyle="1" w:styleId="Examplequestionsend">
    <w:name w:val="Example questions end"/>
    <w:basedOn w:val="Examplequestions"/>
    <w:link w:val="ExamplequestionsendChar"/>
    <w:autoRedefine/>
    <w:rsid w:val="004324DC"/>
    <w:pPr>
      <w:numPr>
        <w:numId w:val="32"/>
      </w:numPr>
      <w:tabs>
        <w:tab w:val="clear" w:pos="4680"/>
        <w:tab w:val="left" w:pos="360"/>
      </w:tabs>
      <w:spacing w:before="0" w:after="120"/>
      <w:ind w:left="360"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DF6161"/>
    <w:pPr>
      <w:spacing w:before="320"/>
      <w:ind w:left="1080" w:firstLine="4680"/>
    </w:pPr>
    <w:rPr>
      <w:rFonts w:eastAsia="Times New Roman"/>
    </w:rPr>
  </w:style>
  <w:style w:type="paragraph" w:customStyle="1" w:styleId="StyleDocTitle2Brown">
    <w:name w:val="Style Doc Title 2 + Brown"/>
    <w:basedOn w:val="DocTitle2"/>
    <w:rsid w:val="00DF6161"/>
  </w:style>
  <w:style w:type="paragraph" w:customStyle="1" w:styleId="StyleHeading116ptVioletRightBefore144ptAfter4">
    <w:name w:val="Style Heading 1 + 16 pt Violet Right Before:  144 pt After:  4 ..."/>
    <w:basedOn w:val="Heading1"/>
    <w:rsid w:val="00DF6161"/>
    <w:pPr>
      <w:spacing w:before="2880" w:after="80"/>
    </w:pPr>
    <w:rPr>
      <w:rFonts w:eastAsia="Times New Roman"/>
      <w:color w:val="993300"/>
      <w:sz w:val="32"/>
    </w:rPr>
  </w:style>
  <w:style w:type="paragraph" w:customStyle="1" w:styleId="StyleSub-Title1Violet">
    <w:name w:val="Style Sub-Title 1 + Violet"/>
    <w:basedOn w:val="Sub-Title1"/>
    <w:rsid w:val="00DF6161"/>
    <w:pPr>
      <w:pBdr>
        <w:top w:val="single" w:sz="8" w:space="1" w:color="FFCC00"/>
      </w:pBdr>
    </w:pPr>
    <w:rPr>
      <w:color w:val="993300"/>
    </w:rPr>
  </w:style>
  <w:style w:type="paragraph" w:customStyle="1" w:styleId="StyleHeading1Before150ptAfter4pt">
    <w:name w:val="Style Heading 1 + Before:  150 pt After:  4 pt"/>
    <w:basedOn w:val="Heading1"/>
    <w:autoRedefine/>
    <w:rsid w:val="006A67D3"/>
    <w:pPr>
      <w:spacing w:before="3000" w:after="80"/>
    </w:pPr>
    <w:rPr>
      <w:rFonts w:eastAsia="Times New Roman"/>
      <w:color w:val="000000"/>
    </w:rPr>
  </w:style>
  <w:style w:type="character" w:customStyle="1" w:styleId="ExamplequestionsChar">
    <w:name w:val="Example questions Char"/>
    <w:basedOn w:val="BodyTextIndentChar"/>
    <w:link w:val="Examplequestions"/>
    <w:rsid w:val="00AA1C63"/>
    <w:rPr>
      <w:rFonts w:ascii="Verdana" w:eastAsia="Times" w:hAnsi="Verdana"/>
      <w:color w:val="993300"/>
      <w:lang w:val="en-US" w:eastAsia="en-US" w:bidi="ar-SA"/>
    </w:rPr>
  </w:style>
  <w:style w:type="character" w:customStyle="1" w:styleId="ExamplequestionsendChar">
    <w:name w:val="Example questions end Char"/>
    <w:basedOn w:val="ExamplequestionsChar"/>
    <w:link w:val="Examplequestionsend"/>
    <w:rsid w:val="004324DC"/>
    <w:rPr>
      <w:rFonts w:ascii="Verdana" w:eastAsia="Times" w:hAnsi="Verdana"/>
      <w:color w:val="993300"/>
      <w:lang w:val="en-US" w:eastAsia="en-US" w:bidi="ar-SA"/>
    </w:rPr>
  </w:style>
  <w:style w:type="paragraph" w:customStyle="1" w:styleId="StyleBlockTextVioletLeft0">
    <w:name w:val="Style Block Text + Violet Left:  0&quot;"/>
    <w:basedOn w:val="BlockText"/>
    <w:autoRedefine/>
    <w:rsid w:val="0066096E"/>
    <w:pPr>
      <w:ind w:left="0"/>
    </w:pPr>
    <w:rPr>
      <w:color w:val="808080"/>
    </w:rPr>
  </w:style>
  <w:style w:type="paragraph" w:customStyle="1" w:styleId="StyleTblHeader2White">
    <w:name w:val="Style Tbl Header 2 + White"/>
    <w:basedOn w:val="TblHeader2"/>
    <w:rsid w:val="000F4671"/>
    <w:rPr>
      <w:bCs/>
      <w:i/>
      <w:color w:val="FFFFFF"/>
    </w:rPr>
  </w:style>
  <w:style w:type="paragraph" w:customStyle="1" w:styleId="rightalgtext">
    <w:name w:val="right alg text"/>
    <w:basedOn w:val="Normal"/>
    <w:rsid w:val="006A67D3"/>
    <w:pPr>
      <w:jc w:val="right"/>
    </w:pPr>
  </w:style>
  <w:style w:type="paragraph" w:customStyle="1" w:styleId="Style1">
    <w:name w:val="Style1"/>
    <w:basedOn w:val="ListBullet"/>
    <w:autoRedefine/>
    <w:rsid w:val="00D97503"/>
    <w:pPr>
      <w:numPr>
        <w:numId w:val="0"/>
      </w:numPr>
      <w:tabs>
        <w:tab w:val="clear" w:pos="4680"/>
      </w:tabs>
      <w:spacing w:after="120"/>
      <w:ind w:left="504"/>
    </w:pPr>
  </w:style>
  <w:style w:type="paragraph" w:customStyle="1" w:styleId="StyleStyle1Left025Hanging025">
    <w:name w:val="Style Style1 + Left:  0.25&quot; Hanging:  0.25&quot;"/>
    <w:basedOn w:val="Style1"/>
    <w:autoRedefine/>
    <w:rsid w:val="004F628B"/>
    <w:pPr>
      <w:ind w:left="720" w:hanging="360"/>
    </w:pPr>
    <w:rPr>
      <w:rFonts w:eastAsia="Times New Roman"/>
    </w:rPr>
  </w:style>
  <w:style w:type="paragraph" w:styleId="ListBullet">
    <w:name w:val="List Bullet"/>
    <w:basedOn w:val="Normal"/>
    <w:autoRedefine/>
    <w:rsid w:val="004324DC"/>
    <w:pPr>
      <w:numPr>
        <w:numId w:val="33"/>
      </w:numPr>
    </w:pPr>
  </w:style>
  <w:style w:type="paragraph" w:styleId="BalloonText">
    <w:name w:val="Balloon Text"/>
    <w:basedOn w:val="Normal"/>
    <w:semiHidden/>
    <w:rsid w:val="00A51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70ECB"/>
    <w:pPr>
      <w:tabs>
        <w:tab w:val="center" w:pos="4680"/>
      </w:tabs>
      <w:ind w:left="-18"/>
    </w:pPr>
    <w:rPr>
      <w:rFonts w:ascii="Verdana" w:hAnsi="Verdana"/>
    </w:rPr>
  </w:style>
  <w:style w:type="paragraph" w:styleId="Heading1">
    <w:name w:val="heading 1"/>
    <w:basedOn w:val="Normal"/>
    <w:next w:val="Normal"/>
    <w:qFormat/>
    <w:rsid w:val="00DF6161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DF6161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F6161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4671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4324DC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DF6161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DF6161"/>
    <w:pPr>
      <w:pBdr>
        <w:top w:val="single" w:sz="24" w:space="1" w:color="800080"/>
        <w:right w:val="single" w:sz="24" w:space="4" w:color="800080"/>
      </w:pBdr>
    </w:pPr>
    <w:rPr>
      <w:rFonts w:eastAsia="Times New Roman"/>
      <w:b/>
      <w:bCs/>
      <w:color w:val="FF6600"/>
      <w:sz w:val="48"/>
    </w:rPr>
  </w:style>
  <w:style w:type="paragraph" w:customStyle="1" w:styleId="Sub-Title1">
    <w:name w:val="Sub-Title 1"/>
    <w:basedOn w:val="Heading1"/>
    <w:rsid w:val="00DF6161"/>
    <w:pPr>
      <w:pBdr>
        <w:top w:val="single" w:sz="8" w:space="1" w:color="800080"/>
      </w:pBdr>
      <w:spacing w:before="1200"/>
    </w:pPr>
    <w:rPr>
      <w:rFonts w:eastAsia="Times New Roman"/>
      <w:sz w:val="24"/>
    </w:rPr>
  </w:style>
  <w:style w:type="paragraph" w:customStyle="1" w:styleId="SubTitle2">
    <w:name w:val="Sub Title 2"/>
    <w:basedOn w:val="Heading3"/>
    <w:rsid w:val="006A67D3"/>
    <w:pPr>
      <w:spacing w:after="1080"/>
    </w:pPr>
    <w:rPr>
      <w:rFonts w:eastAsia="Times New Roman"/>
      <w:color w:val="808080"/>
      <w:sz w:val="24"/>
    </w:rPr>
  </w:style>
  <w:style w:type="paragraph" w:customStyle="1" w:styleId="SubTitle3">
    <w:name w:val="Sub Title 3"/>
    <w:basedOn w:val="Normal"/>
    <w:rsid w:val="006A67D3"/>
    <w:pPr>
      <w:jc w:val="right"/>
    </w:pPr>
    <w:rPr>
      <w:rFonts w:eastAsia="Times New Roman"/>
      <w:color w:val="80808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6A67D3"/>
    <w:pPr>
      <w:spacing w:after="120"/>
      <w:ind w:left="0"/>
    </w:pPr>
    <w:rPr>
      <w:rFonts w:eastAsia="Times New Roman"/>
      <w:b/>
      <w:bCs/>
      <w:color w:val="808080"/>
      <w:sz w:val="48"/>
      <w:szCs w:val="48"/>
    </w:rPr>
  </w:style>
  <w:style w:type="paragraph" w:customStyle="1" w:styleId="TaglineTop">
    <w:name w:val="Tagline Top"/>
    <w:basedOn w:val="Heading1"/>
    <w:rsid w:val="00DF6161"/>
    <w:pPr>
      <w:pageBreakBefore/>
      <w:spacing w:after="40"/>
    </w:pPr>
    <w:rPr>
      <w:rFonts w:eastAsia="Times New Roman"/>
      <w:sz w:val="16"/>
    </w:rPr>
  </w:style>
  <w:style w:type="paragraph" w:customStyle="1" w:styleId="DocTitle2">
    <w:name w:val="Doc Title 2"/>
    <w:basedOn w:val="Heading1"/>
    <w:autoRedefine/>
    <w:rsid w:val="006A67D3"/>
    <w:pPr>
      <w:pBdr>
        <w:top w:val="single" w:sz="18" w:space="1" w:color="333333"/>
      </w:pBdr>
      <w:spacing w:after="120"/>
    </w:pPr>
    <w:rPr>
      <w:rFonts w:eastAsia="Times New Roman"/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1C21F1"/>
    <w:pPr>
      <w:pBdr>
        <w:top w:val="single" w:sz="18" w:space="1" w:color="333333"/>
      </w:pBdr>
      <w:tabs>
        <w:tab w:val="left" w:pos="990"/>
      </w:tabs>
      <w:spacing w:before="120" w:after="120"/>
      <w:jc w:val="left"/>
    </w:pPr>
    <w:rPr>
      <w:rFonts w:eastAsia="Times New Roman"/>
      <w:b/>
      <w:sz w:val="28"/>
    </w:rPr>
  </w:style>
  <w:style w:type="paragraph" w:customStyle="1" w:styleId="Header3">
    <w:name w:val="Header 3"/>
    <w:basedOn w:val="Heading2"/>
    <w:autoRedefine/>
    <w:rsid w:val="004324DC"/>
    <w:pPr>
      <w:spacing w:after="120"/>
      <w:ind w:left="360"/>
    </w:pPr>
    <w:rPr>
      <w:rFonts w:eastAsia="Times New Roman"/>
      <w:bCs/>
      <w:sz w:val="22"/>
    </w:rPr>
  </w:style>
  <w:style w:type="character" w:customStyle="1" w:styleId="BodyIndent2">
    <w:name w:val="Body Indent 2"/>
    <w:basedOn w:val="DefaultParagraphFont"/>
    <w:rsid w:val="00DF6161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DF6161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DF6161"/>
    <w:rPr>
      <w:rFonts w:ascii="Verdana" w:hAnsi="Verdana"/>
      <w:sz w:val="18"/>
    </w:rPr>
  </w:style>
  <w:style w:type="paragraph" w:styleId="BlockText">
    <w:name w:val="Block Text"/>
    <w:basedOn w:val="Normal"/>
    <w:rsid w:val="00DF6161"/>
    <w:pPr>
      <w:spacing w:before="120" w:after="240"/>
      <w:ind w:left="360"/>
    </w:pPr>
    <w:rPr>
      <w:rFonts w:eastAsia="Times New Roman"/>
    </w:rPr>
  </w:style>
  <w:style w:type="paragraph" w:customStyle="1" w:styleId="TblHeader2">
    <w:name w:val="Tbl Header 2"/>
    <w:basedOn w:val="Normal"/>
    <w:rsid w:val="000F4671"/>
    <w:pPr>
      <w:spacing w:before="120" w:after="120"/>
      <w:jc w:val="center"/>
    </w:pPr>
    <w:rPr>
      <w:rFonts w:eastAsia="Times New Roman"/>
      <w:b/>
    </w:rPr>
  </w:style>
  <w:style w:type="paragraph" w:customStyle="1" w:styleId="TemplateVerbiage">
    <w:name w:val="Template Verbiage"/>
    <w:basedOn w:val="BodyTextIndent"/>
    <w:rsid w:val="00DF6161"/>
    <w:pPr>
      <w:spacing w:before="120" w:after="120"/>
      <w:ind w:left="720"/>
    </w:pPr>
    <w:rPr>
      <w:rFonts w:eastAsia="Times New Roman"/>
      <w:i/>
    </w:rPr>
  </w:style>
  <w:style w:type="table" w:styleId="TableGrid">
    <w:name w:val="Table Grid"/>
    <w:basedOn w:val="TableNormal"/>
    <w:rsid w:val="00DF616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2CharChar">
    <w:name w:val="Instruction 2 Char Char"/>
    <w:basedOn w:val="DefaultParagraphFont"/>
    <w:rsid w:val="00DF6161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DF6161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6A67D3"/>
    <w:pPr>
      <w:pBdr>
        <w:top w:val="single" w:sz="8" w:space="0" w:color="333333"/>
      </w:pBdr>
    </w:pPr>
    <w:rPr>
      <w:color w:val="808080"/>
    </w:rPr>
  </w:style>
  <w:style w:type="paragraph" w:styleId="EndnoteText">
    <w:name w:val="endnote text"/>
    <w:basedOn w:val="Normal"/>
    <w:semiHidden/>
    <w:rsid w:val="00DF6161"/>
    <w:rPr>
      <w:rFonts w:ascii="Times New Roman" w:eastAsia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DF6161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DF6161"/>
    <w:pPr>
      <w:spacing w:before="240" w:after="240"/>
      <w:ind w:left="1440"/>
    </w:pPr>
    <w:rPr>
      <w:rFonts w:eastAsia="Times New Roman"/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DF6161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DF6161"/>
    <w:pPr>
      <w:spacing w:before="120" w:after="120"/>
    </w:pPr>
  </w:style>
  <w:style w:type="paragraph" w:customStyle="1" w:styleId="TextEntry">
    <w:name w:val="Text Entry"/>
    <w:basedOn w:val="Normal"/>
    <w:autoRedefine/>
    <w:rsid w:val="00CC68D2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link w:val="ExamplequestionsChar"/>
    <w:rsid w:val="00F406E3"/>
    <w:pPr>
      <w:spacing w:before="120" w:after="0"/>
      <w:ind w:left="1080" w:hanging="360"/>
      <w:contextualSpacing/>
    </w:pPr>
    <w:rPr>
      <w:color w:val="993300"/>
    </w:rPr>
  </w:style>
  <w:style w:type="paragraph" w:customStyle="1" w:styleId="SectionIntro">
    <w:name w:val="Section Intro"/>
    <w:basedOn w:val="Normal"/>
    <w:autoRedefine/>
    <w:rsid w:val="00D97503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DF6161"/>
    <w:pPr>
      <w:numPr>
        <w:numId w:val="15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DF6161"/>
    <w:pPr>
      <w:ind w:left="720"/>
    </w:pPr>
    <w:rPr>
      <w:rFonts w:eastAsia="Times New Roman"/>
      <w:color w:val="993300"/>
    </w:rPr>
  </w:style>
  <w:style w:type="paragraph" w:customStyle="1" w:styleId="Examplequestionsend">
    <w:name w:val="Example questions end"/>
    <w:basedOn w:val="Examplequestions"/>
    <w:link w:val="ExamplequestionsendChar"/>
    <w:autoRedefine/>
    <w:rsid w:val="004324DC"/>
    <w:pPr>
      <w:numPr>
        <w:numId w:val="32"/>
      </w:numPr>
      <w:tabs>
        <w:tab w:val="clear" w:pos="4680"/>
        <w:tab w:val="left" w:pos="360"/>
      </w:tabs>
      <w:spacing w:before="0" w:after="120"/>
      <w:ind w:left="360"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DF6161"/>
    <w:pPr>
      <w:spacing w:before="320"/>
      <w:ind w:left="1080" w:firstLine="4680"/>
    </w:pPr>
    <w:rPr>
      <w:rFonts w:eastAsia="Times New Roman"/>
    </w:rPr>
  </w:style>
  <w:style w:type="paragraph" w:customStyle="1" w:styleId="StyleDocTitle2Brown">
    <w:name w:val="Style Doc Title 2 + Brown"/>
    <w:basedOn w:val="DocTitle2"/>
    <w:rsid w:val="00DF6161"/>
  </w:style>
  <w:style w:type="paragraph" w:customStyle="1" w:styleId="StyleHeading116ptVioletRightBefore144ptAfter4">
    <w:name w:val="Style Heading 1 + 16 pt Violet Right Before:  144 pt After:  4 ..."/>
    <w:basedOn w:val="Heading1"/>
    <w:rsid w:val="00DF6161"/>
    <w:pPr>
      <w:spacing w:before="2880" w:after="80"/>
    </w:pPr>
    <w:rPr>
      <w:rFonts w:eastAsia="Times New Roman"/>
      <w:color w:val="993300"/>
      <w:sz w:val="32"/>
    </w:rPr>
  </w:style>
  <w:style w:type="paragraph" w:customStyle="1" w:styleId="StyleSub-Title1Violet">
    <w:name w:val="Style Sub-Title 1 + Violet"/>
    <w:basedOn w:val="Sub-Title1"/>
    <w:rsid w:val="00DF6161"/>
    <w:pPr>
      <w:pBdr>
        <w:top w:val="single" w:sz="8" w:space="1" w:color="FFCC00"/>
      </w:pBdr>
    </w:pPr>
    <w:rPr>
      <w:color w:val="993300"/>
    </w:rPr>
  </w:style>
  <w:style w:type="paragraph" w:customStyle="1" w:styleId="StyleHeading1Before150ptAfter4pt">
    <w:name w:val="Style Heading 1 + Before:  150 pt After:  4 pt"/>
    <w:basedOn w:val="Heading1"/>
    <w:autoRedefine/>
    <w:rsid w:val="006A67D3"/>
    <w:pPr>
      <w:spacing w:before="3000" w:after="80"/>
    </w:pPr>
    <w:rPr>
      <w:rFonts w:eastAsia="Times New Roman"/>
      <w:color w:val="000000"/>
    </w:rPr>
  </w:style>
  <w:style w:type="character" w:customStyle="1" w:styleId="ExamplequestionsChar">
    <w:name w:val="Example questions Char"/>
    <w:basedOn w:val="BodyTextIndentChar"/>
    <w:link w:val="Examplequestions"/>
    <w:rsid w:val="00AA1C63"/>
    <w:rPr>
      <w:rFonts w:ascii="Verdana" w:eastAsia="Times" w:hAnsi="Verdana"/>
      <w:color w:val="993300"/>
      <w:lang w:val="en-US" w:eastAsia="en-US" w:bidi="ar-SA"/>
    </w:rPr>
  </w:style>
  <w:style w:type="character" w:customStyle="1" w:styleId="ExamplequestionsendChar">
    <w:name w:val="Example questions end Char"/>
    <w:basedOn w:val="ExamplequestionsChar"/>
    <w:link w:val="Examplequestionsend"/>
    <w:rsid w:val="004324DC"/>
    <w:rPr>
      <w:rFonts w:ascii="Verdana" w:eastAsia="Times" w:hAnsi="Verdana"/>
      <w:color w:val="993300"/>
      <w:lang w:val="en-US" w:eastAsia="en-US" w:bidi="ar-SA"/>
    </w:rPr>
  </w:style>
  <w:style w:type="paragraph" w:customStyle="1" w:styleId="StyleBlockTextVioletLeft0">
    <w:name w:val="Style Block Text + Violet Left:  0&quot;"/>
    <w:basedOn w:val="BlockText"/>
    <w:autoRedefine/>
    <w:rsid w:val="0066096E"/>
    <w:pPr>
      <w:ind w:left="0"/>
    </w:pPr>
    <w:rPr>
      <w:color w:val="808080"/>
    </w:rPr>
  </w:style>
  <w:style w:type="paragraph" w:customStyle="1" w:styleId="StyleTblHeader2White">
    <w:name w:val="Style Tbl Header 2 + White"/>
    <w:basedOn w:val="TblHeader2"/>
    <w:rsid w:val="000F4671"/>
    <w:rPr>
      <w:bCs/>
      <w:i/>
      <w:color w:val="FFFFFF"/>
    </w:rPr>
  </w:style>
  <w:style w:type="paragraph" w:customStyle="1" w:styleId="rightalgtext">
    <w:name w:val="right alg text"/>
    <w:basedOn w:val="Normal"/>
    <w:rsid w:val="006A67D3"/>
    <w:pPr>
      <w:jc w:val="right"/>
    </w:pPr>
  </w:style>
  <w:style w:type="paragraph" w:customStyle="1" w:styleId="Style1">
    <w:name w:val="Style1"/>
    <w:basedOn w:val="ListBullet"/>
    <w:autoRedefine/>
    <w:rsid w:val="00D97503"/>
    <w:pPr>
      <w:numPr>
        <w:numId w:val="0"/>
      </w:numPr>
      <w:tabs>
        <w:tab w:val="clear" w:pos="4680"/>
      </w:tabs>
      <w:spacing w:after="120"/>
      <w:ind w:left="504"/>
    </w:pPr>
  </w:style>
  <w:style w:type="paragraph" w:customStyle="1" w:styleId="StyleStyle1Left025Hanging025">
    <w:name w:val="Style Style1 + Left:  0.25&quot; Hanging:  0.25&quot;"/>
    <w:basedOn w:val="Style1"/>
    <w:autoRedefine/>
    <w:rsid w:val="004F628B"/>
    <w:pPr>
      <w:ind w:left="720" w:hanging="360"/>
    </w:pPr>
    <w:rPr>
      <w:rFonts w:eastAsia="Times New Roman"/>
    </w:rPr>
  </w:style>
  <w:style w:type="paragraph" w:styleId="ListBullet">
    <w:name w:val="List Bullet"/>
    <w:basedOn w:val="Normal"/>
    <w:autoRedefine/>
    <w:rsid w:val="004324DC"/>
    <w:pPr>
      <w:numPr>
        <w:numId w:val="33"/>
      </w:numPr>
    </w:pPr>
  </w:style>
  <w:style w:type="paragraph" w:styleId="BalloonText">
    <w:name w:val="Balloon Text"/>
    <w:basedOn w:val="Normal"/>
    <w:semiHidden/>
    <w:rsid w:val="00A51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eterson\AppData\Roaming\Microsoft\Templates\Due%20diligence%20checkli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\Users\ppeterson\AppData\Roaming\Microsoft\Templates\Due diligence checklist.dot</Template>
  <TotalTime>0</TotalTime>
  <Pages>1</Pages>
  <Words>592</Words>
  <Characters>3379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Peterson</dc:creator>
  <cp:lastModifiedBy>Cassandra Kaufman</cp:lastModifiedBy>
  <cp:revision>1</cp:revision>
  <cp:lastPrinted>2004-12-28T00:15:00Z</cp:lastPrinted>
  <dcterms:created xsi:type="dcterms:W3CDTF">2012-02-17T00:26:00Z</dcterms:created>
  <dcterms:modified xsi:type="dcterms:W3CDTF">2012-02-17T00:26:00Z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TC011734851033</vt:lpwstr>
  </property>
</Properties>
</file>